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030C9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30C95" w:rsidRDefault="00030C95" w:rsidP="00030C9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210B8">
                      <w:rPr>
                        <w:rFonts w:asciiTheme="majorHAnsi" w:eastAsiaTheme="majorEastAsia" w:hAnsiTheme="majorHAnsi" w:cstheme="majorBidi"/>
                        <w:caps/>
                      </w:rPr>
                      <w:t>IN COLLABORATION WITH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AD84C6" w:themeColor="accent1"/>
                    </w:tcBorders>
                    <w:vAlign w:val="center"/>
                  </w:tcPr>
                  <w:p w:rsidR="003E1D56" w:rsidRPr="000F7D3F" w:rsidRDefault="000479A9" w:rsidP="000479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Magic Strikes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AD84C6" w:themeColor="accent1"/>
                </w:tcBorders>
                <w:vAlign w:val="center"/>
              </w:tcPr>
              <w:p w:rsidR="003E1D56" w:rsidRPr="003E1D56" w:rsidRDefault="00FC2B0F" w:rsidP="00C5437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40"/>
                      <w:szCs w:val="4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F7D3F" w:rsidRPr="000F7D3F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 xml:space="preserve">A Unity </w:t>
                    </w:r>
                    <w:r w:rsidR="00C54371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3D Maze</w:t>
                    </w:r>
                    <w:r w:rsidR="00432F05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 xml:space="preserve">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030C9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</w:t>
                </w:r>
                <w:r w:rsidR="009D4714">
                  <w:rPr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030C95" w:rsidRDefault="00030C95" w:rsidP="00030C95">
                <w:pPr>
                  <w:pStyle w:val="NoSpacing"/>
                  <w:jc w:val="center"/>
                </w:pPr>
                <w:r>
                  <w:t xml:space="preserve">All work Copyright © 2016 </w:t>
                </w:r>
              </w:p>
              <w:p w:rsidR="00030C95" w:rsidRDefault="00030C95" w:rsidP="00030C95">
                <w:pPr>
                  <w:pStyle w:val="NoSpacing"/>
                  <w:jc w:val="center"/>
                </w:pPr>
                <w:r>
                  <w:t xml:space="preserve">by </w:t>
                </w:r>
              </w:p>
              <w:p w:rsidR="00030C95" w:rsidRDefault="00030C95" w:rsidP="00030C95">
                <w:pPr>
                  <w:pStyle w:val="NoSpacing"/>
                  <w:jc w:val="center"/>
                </w:pPr>
                <w:r>
                  <w:t xml:space="preserve">Bluesky Studios </w:t>
                </w:r>
              </w:p>
              <w:p w:rsidR="00030C95" w:rsidRDefault="00030C95" w:rsidP="00030C95">
                <w:pPr>
                  <w:pStyle w:val="NoSpacing"/>
                  <w:jc w:val="center"/>
                </w:pPr>
                <w:r>
                  <w:t xml:space="preserve">&amp; </w:t>
                </w:r>
              </w:p>
              <w:p w:rsidR="00030C95" w:rsidRDefault="00030C95" w:rsidP="00030C95">
                <w:pPr>
                  <w:pStyle w:val="NoSpacing"/>
                  <w:jc w:val="center"/>
                </w:pPr>
                <w:r>
                  <w:t>Wimowomi Innovations.</w:t>
                </w:r>
              </w:p>
              <w:p w:rsidR="00030C95" w:rsidRDefault="00030C95" w:rsidP="00030C95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321EC" w:rsidP="00C5437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Angela Liu &amp; </w:t>
                    </w:r>
                    <w:r w:rsidR="00C54371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Sara</w:t>
                    </w:r>
                    <w:r w:rsidR="009D4714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Womiloju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7E1E3A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D26A89" wp14:editId="344DDE24">
                    <wp:simplePos x="0" y="0"/>
                    <wp:positionH relativeFrom="column">
                      <wp:posOffset>1409700</wp:posOffset>
                    </wp:positionH>
                    <wp:positionV relativeFrom="page">
                      <wp:posOffset>1562100</wp:posOffset>
                    </wp:positionV>
                    <wp:extent cx="3057525" cy="1019175"/>
                    <wp:effectExtent l="0" t="0" r="28575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575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030C95" w:rsidP="000F7D3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698E6CF6" wp14:editId="17F6FEAC">
                                      <wp:extent cx="1788389" cy="855980"/>
                                      <wp:effectExtent l="0" t="0" r="2540" b="127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3413" t="27989" r="18351" b="1396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12952" cy="8677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6F50C0"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eastAsia="en-CA"/>
                                  </w:rPr>
                                  <w:drawing>
                                    <wp:inline distT="0" distB="0" distL="0" distR="0" wp14:anchorId="424C1C42" wp14:editId="7CE4DE93">
                                      <wp:extent cx="1038225" cy="918845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a. company logo.pn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3822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0F7D3F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26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11pt;margin-top:123pt;width:240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">
                    <v:textbox>
                      <w:txbxContent>
                        <w:p w:rsidR="003E1D56" w:rsidRDefault="00030C95" w:rsidP="000F7D3F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698E6CF6" wp14:editId="17F6FEAC">
                                <wp:extent cx="1788389" cy="855980"/>
                                <wp:effectExtent l="0" t="0" r="2540" b="127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 rotWithShape="1"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3413" t="27989" r="18351" b="1396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12952" cy="86773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F50C0">
                            <w:rPr>
                              <w:b/>
                              <w:noProof/>
                              <w:sz w:val="28"/>
                              <w:szCs w:val="28"/>
                              <w:lang w:eastAsia="en-CA"/>
                            </w:rPr>
                            <w:drawing>
                              <wp:inline distT="0" distB="0" distL="0" distR="0" wp14:anchorId="424C1C42" wp14:editId="7CE4DE93">
                                <wp:extent cx="1038225" cy="918845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a. company logo.png"/>
                                        <pic:cNvPicPr/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8225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0F7D3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321EC" w:rsidP="003321E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14,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497705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FC2B0F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200303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2F34" w:rsidRPr="00C52F34" w:rsidRDefault="00C52F34" w:rsidP="00FD5229">
          <w:pPr>
            <w:pStyle w:val="TOCHeading"/>
          </w:pPr>
          <w:r>
            <w:t>Table of Contents</w:t>
          </w:r>
        </w:p>
        <w:p w:rsidR="001C69A3" w:rsidRDefault="00C52F34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50184" w:history="1">
            <w:r w:rsidR="001C69A3" w:rsidRPr="002D1EA9">
              <w:rPr>
                <w:rStyle w:val="Hyperlink"/>
                <w:noProof/>
              </w:rPr>
              <w:t>Version History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_Toc466850184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3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66850185" w:history="1">
            <w:r w:rsidR="001C69A3" w:rsidRPr="002D1EA9">
              <w:rPr>
                <w:rStyle w:val="Hyperlink"/>
                <w:noProof/>
              </w:rPr>
              <w:t>Game Description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_Toc466850185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4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2"/>
            <w:rPr>
              <w:noProof/>
              <w:lang w:eastAsia="en-CA"/>
            </w:rPr>
          </w:pPr>
          <w:hyperlink w:anchor="_Toc466850186" w:history="1">
            <w:r w:rsidR="001C69A3" w:rsidRPr="002D1EA9">
              <w:rPr>
                <w:rStyle w:val="Hyperlink"/>
                <w:b/>
                <w:noProof/>
              </w:rPr>
              <w:t>I.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Game Overview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_Toc466850186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4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2"/>
            <w:rPr>
              <w:noProof/>
              <w:lang w:eastAsia="en-CA"/>
            </w:rPr>
          </w:pPr>
          <w:hyperlink w:anchor="_Toc466850187" w:history="1">
            <w:r w:rsidR="001C69A3" w:rsidRPr="002D1EA9">
              <w:rPr>
                <w:rStyle w:val="Hyperlink"/>
                <w:b/>
                <w:i/>
                <w:noProof/>
              </w:rPr>
              <w:t>II.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Camera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_Toc466850187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4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2"/>
            <w:rPr>
              <w:noProof/>
              <w:lang w:eastAsia="en-CA"/>
            </w:rPr>
          </w:pPr>
          <w:hyperlink w:anchor="_Toc466850188" w:history="1">
            <w:r w:rsidR="001C69A3" w:rsidRPr="002D1EA9">
              <w:rPr>
                <w:rStyle w:val="Hyperlink"/>
                <w:b/>
                <w:noProof/>
              </w:rPr>
              <w:t>III.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Controls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_Toc466850188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4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2"/>
            <w:rPr>
              <w:noProof/>
              <w:lang w:eastAsia="en-CA"/>
            </w:rPr>
          </w:pPr>
          <w:hyperlink w:anchor="_Toc466850189" w:history="1">
            <w:r w:rsidR="001C69A3" w:rsidRPr="002D1EA9">
              <w:rPr>
                <w:rStyle w:val="Hyperlink"/>
                <w:b/>
                <w:noProof/>
              </w:rPr>
              <w:t>IV.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Interface Sketch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_Toc466850189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4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2"/>
            <w:rPr>
              <w:noProof/>
              <w:lang w:eastAsia="en-CA"/>
            </w:rPr>
          </w:pPr>
          <w:hyperlink w:anchor="_Toc466850190" w:history="1">
            <w:r w:rsidR="001C69A3" w:rsidRPr="002D1EA9">
              <w:rPr>
                <w:rStyle w:val="Hyperlink"/>
                <w:rFonts w:asciiTheme="majorHAnsi" w:hAnsiTheme="majorHAnsi"/>
                <w:noProof/>
              </w:rPr>
              <w:t>a.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rFonts w:asciiTheme="majorHAnsi" w:hAnsiTheme="majorHAnsi"/>
                <w:noProof/>
              </w:rPr>
              <w:t>Initial Wireframe of game design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_Toc466850190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4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66850191" w:history="1">
            <w:r w:rsidR="001C69A3" w:rsidRPr="002D1EA9">
              <w:rPr>
                <w:rStyle w:val="Hyperlink"/>
                <w:b/>
                <w:noProof/>
              </w:rPr>
              <w:t>V.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Characters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_Toc466850191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5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66850192" w:history="1">
            <w:r w:rsidR="001C69A3" w:rsidRPr="002D1EA9">
              <w:rPr>
                <w:rStyle w:val="Hyperlink"/>
                <w:b/>
                <w:i/>
                <w:noProof/>
              </w:rPr>
              <w:t>VI.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Enemies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_Toc466850192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5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66850193" w:history="1">
            <w:r w:rsidR="001C69A3" w:rsidRPr="002D1EA9">
              <w:rPr>
                <w:rStyle w:val="Hyperlink"/>
                <w:b/>
                <w:noProof/>
              </w:rPr>
              <w:t>VII.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Items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_Toc466850193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5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2"/>
            <w:rPr>
              <w:noProof/>
              <w:lang w:eastAsia="en-CA"/>
            </w:rPr>
          </w:pPr>
          <w:hyperlink w:anchor="_Toc466850194" w:history="1">
            <w:r w:rsidR="001C69A3" w:rsidRPr="002D1EA9">
              <w:rPr>
                <w:rStyle w:val="Hyperlink"/>
                <w:b/>
                <w:noProof/>
              </w:rPr>
              <w:t>VIII.</w:t>
            </w:r>
            <w:r w:rsidR="001C69A3">
              <w:rPr>
                <w:noProof/>
                <w:lang w:eastAsia="en-CA"/>
              </w:rPr>
              <w:tab/>
            </w:r>
            <w:r w:rsidR="001C69A3" w:rsidRPr="002D1EA9">
              <w:rPr>
                <w:rStyle w:val="Hyperlink"/>
                <w:b/>
                <w:noProof/>
              </w:rPr>
              <w:t>Art / Multimedia Index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_Toc466850194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5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1C69A3" w:rsidRDefault="00FC2B0F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66850195" w:history="1">
            <w:r w:rsidR="001C69A3" w:rsidRPr="002D1EA9">
              <w:rPr>
                <w:rStyle w:val="Hyperlink"/>
                <w:noProof/>
              </w:rPr>
              <w:t>References</w:t>
            </w:r>
            <w:r w:rsidR="001C69A3">
              <w:rPr>
                <w:noProof/>
                <w:webHidden/>
              </w:rPr>
              <w:tab/>
            </w:r>
            <w:r w:rsidR="001C69A3">
              <w:rPr>
                <w:noProof/>
                <w:webHidden/>
              </w:rPr>
              <w:fldChar w:fldCharType="begin"/>
            </w:r>
            <w:r w:rsidR="001C69A3">
              <w:rPr>
                <w:noProof/>
                <w:webHidden/>
              </w:rPr>
              <w:instrText xml:space="preserve"> PAGEREF _Toc466850195 \h </w:instrText>
            </w:r>
            <w:r w:rsidR="001C69A3">
              <w:rPr>
                <w:noProof/>
                <w:webHidden/>
              </w:rPr>
            </w:r>
            <w:r w:rsidR="001C69A3">
              <w:rPr>
                <w:noProof/>
                <w:webHidden/>
              </w:rPr>
              <w:fldChar w:fldCharType="separate"/>
            </w:r>
            <w:r w:rsidR="001C69A3">
              <w:rPr>
                <w:noProof/>
                <w:webHidden/>
              </w:rPr>
              <w:t>6</w:t>
            </w:r>
            <w:r w:rsidR="001C69A3">
              <w:rPr>
                <w:noProof/>
                <w:webHidden/>
              </w:rPr>
              <w:fldChar w:fldCharType="end"/>
            </w:r>
          </w:hyperlink>
        </w:p>
        <w:p w:rsidR="00C52F34" w:rsidRDefault="00C52F34">
          <w:r>
            <w:rPr>
              <w:b/>
              <w:bCs/>
              <w:noProof/>
            </w:rPr>
            <w:fldChar w:fldCharType="end"/>
          </w:r>
        </w:p>
      </w:sdtContent>
    </w:sdt>
    <w:p w:rsidR="00432F05" w:rsidRDefault="00432F05">
      <w:pPr>
        <w:rPr>
          <w:rFonts w:asciiTheme="majorHAnsi" w:eastAsiaTheme="majorEastAsia" w:hAnsiTheme="majorHAnsi" w:cstheme="majorBidi"/>
          <w:color w:val="864EA8" w:themeColor="accent1" w:themeShade="BF"/>
          <w:sz w:val="32"/>
          <w:szCs w:val="32"/>
        </w:rPr>
      </w:pPr>
      <w:r>
        <w:br w:type="page"/>
      </w:r>
    </w:p>
    <w:p w:rsidR="00F56775" w:rsidRPr="00C52F34" w:rsidRDefault="009A4D42" w:rsidP="00C52F34">
      <w:pPr>
        <w:pStyle w:val="Heading1"/>
      </w:pPr>
      <w:bookmarkStart w:id="0" w:name="_Toc466850184"/>
      <w:r w:rsidRPr="00C52F34">
        <w:lastRenderedPageBreak/>
        <w:t>Version History</w:t>
      </w:r>
      <w:bookmarkEnd w:id="0"/>
    </w:p>
    <w:p w:rsidR="009A4D42" w:rsidRDefault="00497705" w:rsidP="004977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6" w:history="1">
        <w:r w:rsidR="003321EC" w:rsidRPr="00811472">
          <w:rPr>
            <w:rStyle w:val="Hyperlink"/>
            <w:sz w:val="24"/>
            <w:szCs w:val="24"/>
          </w:rPr>
          <w:t>https://github.com/saradoubleu/3D_Game</w:t>
        </w:r>
      </w:hyperlink>
    </w:p>
    <w:p w:rsidR="00497705" w:rsidRDefault="00497705" w:rsidP="004074E5">
      <w:pPr>
        <w:rPr>
          <w:sz w:val="24"/>
          <w:szCs w:val="24"/>
        </w:rPr>
      </w:pPr>
      <w:r>
        <w:rPr>
          <w:sz w:val="24"/>
          <w:szCs w:val="24"/>
        </w:rPr>
        <w:t>Version 1.0</w:t>
      </w:r>
      <w:r w:rsidR="00BF4026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64.25pt">
            <v:imagedata r:id="rId17" o:title="commits"/>
          </v:shape>
        </w:pict>
      </w:r>
    </w:p>
    <w:p w:rsidR="00497705" w:rsidRDefault="00497705" w:rsidP="00497705">
      <w:pPr>
        <w:rPr>
          <w:sz w:val="24"/>
          <w:szCs w:val="24"/>
        </w:rPr>
      </w:pPr>
    </w:p>
    <w:p w:rsidR="00497705" w:rsidRDefault="00497705" w:rsidP="00497705">
      <w:pPr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C52F34" w:rsidP="00C52F34">
      <w:pPr>
        <w:pStyle w:val="Heading1"/>
      </w:pPr>
      <w:bookmarkStart w:id="1" w:name="_Toc466850185"/>
      <w:r>
        <w:t>Game Description</w:t>
      </w:r>
      <w:bookmarkEnd w:id="1"/>
    </w:p>
    <w:p w:rsidR="00BF4089" w:rsidRDefault="009F6693" w:rsidP="00C52F34">
      <w:pPr>
        <w:pStyle w:val="ListParagraph"/>
        <w:numPr>
          <w:ilvl w:val="0"/>
          <w:numId w:val="1"/>
        </w:numPr>
        <w:outlineLvl w:val="1"/>
        <w:rPr>
          <w:b/>
          <w:sz w:val="24"/>
          <w:szCs w:val="24"/>
        </w:rPr>
      </w:pPr>
      <w:bookmarkStart w:id="2" w:name="_Toc466850186"/>
      <w:r w:rsidRPr="008C6B2D">
        <w:rPr>
          <w:b/>
          <w:sz w:val="24"/>
          <w:szCs w:val="24"/>
        </w:rPr>
        <w:t>Game Overview</w:t>
      </w:r>
      <w:bookmarkEnd w:id="2"/>
      <w:r w:rsidR="00BF4089">
        <w:rPr>
          <w:b/>
          <w:sz w:val="24"/>
          <w:szCs w:val="24"/>
        </w:rPr>
        <w:t xml:space="preserve"> </w:t>
      </w:r>
    </w:p>
    <w:p w:rsidR="007A7972" w:rsidRPr="004074E5" w:rsidRDefault="008209AB" w:rsidP="004074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first person player game </w:t>
      </w:r>
      <w:r w:rsidR="007D0CB1">
        <w:rPr>
          <w:sz w:val="24"/>
          <w:szCs w:val="24"/>
        </w:rPr>
        <w:t xml:space="preserve">has you </w:t>
      </w:r>
      <w:r w:rsidR="000908BD">
        <w:rPr>
          <w:sz w:val="24"/>
          <w:szCs w:val="24"/>
        </w:rPr>
        <w:t xml:space="preserve">(the scientist) </w:t>
      </w:r>
      <w:r w:rsidR="007D0CB1">
        <w:rPr>
          <w:sz w:val="24"/>
          <w:szCs w:val="24"/>
        </w:rPr>
        <w:t xml:space="preserve">running </w:t>
      </w:r>
      <w:r>
        <w:rPr>
          <w:sz w:val="24"/>
          <w:szCs w:val="24"/>
        </w:rPr>
        <w:t>through town collecting coins and potions</w:t>
      </w:r>
      <w:r w:rsidR="000479A9">
        <w:rPr>
          <w:sz w:val="24"/>
          <w:szCs w:val="24"/>
        </w:rPr>
        <w:t xml:space="preserve"> while avoiding the evil </w:t>
      </w:r>
      <w:r w:rsidR="007D0CB1">
        <w:rPr>
          <w:sz w:val="24"/>
          <w:szCs w:val="24"/>
        </w:rPr>
        <w:t>mummy</w:t>
      </w:r>
      <w:r w:rsidR="000908BD">
        <w:rPr>
          <w:sz w:val="24"/>
          <w:szCs w:val="24"/>
        </w:rPr>
        <w:t xml:space="preserve"> that chases you</w:t>
      </w:r>
      <w:r w:rsidR="000479A9">
        <w:rPr>
          <w:sz w:val="24"/>
          <w:szCs w:val="24"/>
        </w:rPr>
        <w:t>.</w:t>
      </w:r>
      <w:r w:rsidR="0081348A">
        <w:rPr>
          <w:sz w:val="24"/>
          <w:szCs w:val="24"/>
        </w:rPr>
        <w:t xml:space="preserve"> There is also a magical </w:t>
      </w:r>
      <w:proofErr w:type="gramStart"/>
      <w:r w:rsidR="0081348A">
        <w:rPr>
          <w:sz w:val="24"/>
          <w:szCs w:val="24"/>
        </w:rPr>
        <w:t>Pandora’s box</w:t>
      </w:r>
      <w:proofErr w:type="gramEnd"/>
      <w:r w:rsidR="0081348A">
        <w:rPr>
          <w:sz w:val="24"/>
          <w:szCs w:val="24"/>
        </w:rPr>
        <w:t xml:space="preserve"> that acts as an obstacle in the players path.</w:t>
      </w:r>
    </w:p>
    <w:p w:rsidR="00442066" w:rsidRPr="00F052F3" w:rsidRDefault="00442066" w:rsidP="00F052F3">
      <w:pPr>
        <w:pStyle w:val="ListParagraph"/>
        <w:rPr>
          <w:i/>
          <w:sz w:val="24"/>
          <w:szCs w:val="24"/>
        </w:rPr>
      </w:pPr>
    </w:p>
    <w:p w:rsidR="00BF4089" w:rsidRPr="00F7231D" w:rsidRDefault="009F6693" w:rsidP="00C52F34">
      <w:pPr>
        <w:pStyle w:val="ListParagraph"/>
        <w:numPr>
          <w:ilvl w:val="0"/>
          <w:numId w:val="1"/>
        </w:numPr>
        <w:outlineLvl w:val="1"/>
        <w:rPr>
          <w:b/>
          <w:i/>
          <w:sz w:val="24"/>
          <w:szCs w:val="24"/>
        </w:rPr>
      </w:pPr>
      <w:bookmarkStart w:id="3" w:name="_Toc466850187"/>
      <w:r w:rsidRPr="00F7231D">
        <w:rPr>
          <w:b/>
          <w:sz w:val="24"/>
          <w:szCs w:val="24"/>
        </w:rPr>
        <w:t>Camera</w:t>
      </w:r>
      <w:bookmarkEnd w:id="3"/>
      <w:r w:rsidR="003E1D34" w:rsidRPr="00F7231D">
        <w:rPr>
          <w:b/>
          <w:sz w:val="24"/>
          <w:szCs w:val="24"/>
        </w:rPr>
        <w:t xml:space="preserve"> </w:t>
      </w:r>
    </w:p>
    <w:p w:rsidR="00686D09" w:rsidRPr="00EA6454" w:rsidRDefault="006B7041" w:rsidP="00EA6454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camera for this game uses a first person perspective </w:t>
      </w:r>
      <w:r w:rsidR="00EA6454">
        <w:rPr>
          <w:i/>
          <w:sz w:val="24"/>
          <w:szCs w:val="24"/>
        </w:rPr>
        <w:t xml:space="preserve">from the </w:t>
      </w:r>
      <w:proofErr w:type="gramStart"/>
      <w:r w:rsidR="00EA6454">
        <w:rPr>
          <w:i/>
          <w:sz w:val="24"/>
          <w:szCs w:val="24"/>
        </w:rPr>
        <w:t>players</w:t>
      </w:r>
      <w:proofErr w:type="gramEnd"/>
      <w:r w:rsidR="00EA6454">
        <w:rPr>
          <w:i/>
          <w:sz w:val="24"/>
          <w:szCs w:val="24"/>
        </w:rPr>
        <w:t xml:space="preserve"> point of view</w:t>
      </w:r>
      <w:r>
        <w:rPr>
          <w:i/>
          <w:sz w:val="24"/>
          <w:szCs w:val="24"/>
        </w:rPr>
        <w:t xml:space="preserve">. </w:t>
      </w:r>
    </w:p>
    <w:p w:rsidR="00993C1B" w:rsidRPr="008C6B2D" w:rsidRDefault="00993C1B" w:rsidP="00993C1B">
      <w:pPr>
        <w:pStyle w:val="ListParagraph"/>
        <w:rPr>
          <w:b/>
          <w:sz w:val="24"/>
          <w:szCs w:val="24"/>
        </w:rPr>
      </w:pPr>
    </w:p>
    <w:p w:rsidR="00BF4089" w:rsidRDefault="009F6693" w:rsidP="00C52F34">
      <w:pPr>
        <w:pStyle w:val="ListParagraph"/>
        <w:numPr>
          <w:ilvl w:val="0"/>
          <w:numId w:val="1"/>
        </w:numPr>
        <w:outlineLvl w:val="1"/>
        <w:rPr>
          <w:b/>
          <w:sz w:val="24"/>
          <w:szCs w:val="24"/>
        </w:rPr>
      </w:pPr>
      <w:bookmarkStart w:id="4" w:name="_Toc466850188"/>
      <w:r w:rsidRPr="008C6B2D">
        <w:rPr>
          <w:b/>
          <w:sz w:val="24"/>
          <w:szCs w:val="24"/>
        </w:rPr>
        <w:t>Controls</w:t>
      </w:r>
      <w:bookmarkEnd w:id="4"/>
    </w:p>
    <w:p w:rsidR="00030C95" w:rsidRPr="00EA6454" w:rsidRDefault="00030C95" w:rsidP="00EA6454">
      <w:pPr>
        <w:pStyle w:val="ListParagraph"/>
        <w:rPr>
          <w:sz w:val="24"/>
          <w:szCs w:val="24"/>
        </w:rPr>
      </w:pPr>
      <w:r w:rsidRPr="00E70FFC">
        <w:rPr>
          <w:sz w:val="24"/>
          <w:szCs w:val="24"/>
        </w:rPr>
        <w:t>To control and navigate the</w:t>
      </w:r>
      <w:r>
        <w:rPr>
          <w:sz w:val="24"/>
          <w:szCs w:val="24"/>
        </w:rPr>
        <w:t xml:space="preserve"> first person</w:t>
      </w:r>
      <w:r w:rsidRPr="00E70FFC">
        <w:rPr>
          <w:sz w:val="24"/>
          <w:szCs w:val="24"/>
        </w:rPr>
        <w:t xml:space="preserve"> player, </w:t>
      </w:r>
      <w:r>
        <w:rPr>
          <w:sz w:val="24"/>
          <w:szCs w:val="24"/>
        </w:rPr>
        <w:t xml:space="preserve">the </w:t>
      </w:r>
      <w:r>
        <w:rPr>
          <w:rFonts w:ascii="Calibri" w:hAnsi="Calibri" w:cs="Calibri"/>
        </w:rPr>
        <w:t xml:space="preserve">WASD keys or mouse movement can be used for player movement. Additionally, </w:t>
      </w:r>
      <w:r w:rsidRPr="00030C95">
        <w:rPr>
          <w:sz w:val="24"/>
          <w:szCs w:val="24"/>
        </w:rPr>
        <w:t>the space bar can be pressed allowing for multiple jumps.</w:t>
      </w:r>
    </w:p>
    <w:p w:rsidR="00993C1B" w:rsidRPr="00993C1B" w:rsidRDefault="00993C1B" w:rsidP="00993C1B">
      <w:pPr>
        <w:pStyle w:val="ListParagraph"/>
        <w:rPr>
          <w:i/>
          <w:sz w:val="24"/>
          <w:szCs w:val="24"/>
        </w:rPr>
      </w:pPr>
    </w:p>
    <w:p w:rsidR="009F6693" w:rsidRDefault="009F6693" w:rsidP="00C52F34">
      <w:pPr>
        <w:pStyle w:val="ListParagraph"/>
        <w:numPr>
          <w:ilvl w:val="0"/>
          <w:numId w:val="1"/>
        </w:numPr>
        <w:outlineLvl w:val="1"/>
        <w:rPr>
          <w:b/>
          <w:sz w:val="24"/>
          <w:szCs w:val="24"/>
        </w:rPr>
      </w:pPr>
      <w:bookmarkStart w:id="5" w:name="_Toc466850189"/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End w:id="5"/>
    </w:p>
    <w:p w:rsidR="00993C1B" w:rsidRDefault="00993C1B" w:rsidP="00993C1B">
      <w:pPr>
        <w:pStyle w:val="ListParagraph"/>
        <w:outlineLvl w:val="1"/>
        <w:rPr>
          <w:b/>
          <w:sz w:val="24"/>
          <w:szCs w:val="24"/>
        </w:rPr>
      </w:pPr>
      <w:bookmarkStart w:id="6" w:name="_GoBack"/>
      <w:bookmarkEnd w:id="6"/>
    </w:p>
    <w:p w:rsidR="00993C1B" w:rsidRDefault="00993C1B" w:rsidP="00255E34">
      <w:pPr>
        <w:pStyle w:val="ListParagraph"/>
        <w:numPr>
          <w:ilvl w:val="0"/>
          <w:numId w:val="2"/>
        </w:numPr>
        <w:outlineLvl w:val="1"/>
        <w:rPr>
          <w:rFonts w:asciiTheme="majorHAnsi" w:hAnsiTheme="majorHAnsi"/>
          <w:sz w:val="24"/>
          <w:szCs w:val="24"/>
        </w:rPr>
      </w:pPr>
      <w:bookmarkStart w:id="7" w:name="_Toc466850190"/>
      <w:r w:rsidRPr="00F052F3">
        <w:rPr>
          <w:rFonts w:asciiTheme="majorHAnsi" w:hAnsiTheme="majorHAnsi"/>
          <w:sz w:val="24"/>
          <w:szCs w:val="24"/>
        </w:rPr>
        <w:t>Initial Wireframe of game design</w:t>
      </w:r>
      <w:bookmarkEnd w:id="7"/>
    </w:p>
    <w:p w:rsidR="0081348A" w:rsidRPr="001C69A3" w:rsidRDefault="00255E34" w:rsidP="001C69A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413542" cy="3467100"/>
            <wp:effectExtent l="0" t="0" r="0" b="0"/>
            <wp:docPr id="5" name="Picture 5" descr="C:\Users\sara womi\AppData\Local\Microsoft\Windows\INetCache\Content.Word\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ara womi\AppData\Local\Microsoft\Windows\INetCache\Content.Word\wirefram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90" cy="34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F3" w:rsidRPr="0081348A" w:rsidRDefault="00F052F3" w:rsidP="00B11E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52F3">
        <w:t>Final Game Design</w:t>
      </w:r>
    </w:p>
    <w:p w:rsidR="00F34803" w:rsidRPr="008C6B2D" w:rsidRDefault="00F34803" w:rsidP="00F34803">
      <w:pPr>
        <w:pStyle w:val="ListParagraph"/>
        <w:rPr>
          <w:b/>
          <w:sz w:val="24"/>
          <w:szCs w:val="24"/>
        </w:rPr>
      </w:pPr>
    </w:p>
    <w:p w:rsidR="002E6BD9" w:rsidRPr="002E6BD9" w:rsidRDefault="002E6BD9" w:rsidP="002E6BD9">
      <w:pPr>
        <w:pStyle w:val="ListParagraph"/>
        <w:rPr>
          <w:i/>
          <w:sz w:val="24"/>
          <w:szCs w:val="24"/>
        </w:rPr>
      </w:pPr>
    </w:p>
    <w:p w:rsidR="001C69A3" w:rsidRPr="001C69A3" w:rsidRDefault="009F6693" w:rsidP="001C69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8" w:name="_Toc466850191"/>
      <w:r w:rsidRPr="001C69A3">
        <w:rPr>
          <w:b/>
          <w:sz w:val="24"/>
          <w:szCs w:val="24"/>
        </w:rPr>
        <w:lastRenderedPageBreak/>
        <w:t>Characters</w:t>
      </w:r>
      <w:bookmarkEnd w:id="8"/>
    </w:p>
    <w:p w:rsidR="001C69A3" w:rsidRDefault="001C69A3" w:rsidP="001C69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first person character can walk, jump or stand idle. Being a first person character, they can also rotate, or pivot to look up or down.</w:t>
      </w:r>
    </w:p>
    <w:p w:rsidR="001C69A3" w:rsidRPr="001C69A3" w:rsidRDefault="001C69A3" w:rsidP="001C69A3">
      <w:pPr>
        <w:pStyle w:val="ListParagraph"/>
        <w:rPr>
          <w:sz w:val="24"/>
          <w:szCs w:val="24"/>
        </w:rPr>
      </w:pPr>
    </w:p>
    <w:p w:rsidR="001D65C8" w:rsidRPr="001C69A3" w:rsidRDefault="009F6693" w:rsidP="001C69A3">
      <w:pPr>
        <w:pStyle w:val="ListParagraph"/>
        <w:numPr>
          <w:ilvl w:val="0"/>
          <w:numId w:val="1"/>
        </w:numPr>
        <w:outlineLvl w:val="0"/>
        <w:rPr>
          <w:b/>
          <w:i/>
          <w:sz w:val="24"/>
          <w:szCs w:val="24"/>
        </w:rPr>
      </w:pPr>
      <w:bookmarkStart w:id="9" w:name="_Toc466850192"/>
      <w:r w:rsidRPr="001C69A3">
        <w:rPr>
          <w:b/>
          <w:sz w:val="24"/>
          <w:szCs w:val="24"/>
        </w:rPr>
        <w:t>Enemies</w:t>
      </w:r>
      <w:bookmarkEnd w:id="9"/>
    </w:p>
    <w:p w:rsidR="001C69A3" w:rsidRDefault="001C69A3" w:rsidP="001C69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only enemy in the game is a mummy that follows the player as they navigate through the streets. Each collision decreases the </w:t>
      </w:r>
      <w:proofErr w:type="gramStart"/>
      <w:r>
        <w:rPr>
          <w:sz w:val="24"/>
          <w:szCs w:val="24"/>
        </w:rPr>
        <w:t>players</w:t>
      </w:r>
      <w:proofErr w:type="gramEnd"/>
      <w:r>
        <w:rPr>
          <w:sz w:val="24"/>
          <w:szCs w:val="24"/>
        </w:rPr>
        <w:t xml:space="preserve"> life span and eventually killing the player.</w:t>
      </w:r>
    </w:p>
    <w:p w:rsidR="001C69A3" w:rsidRPr="00255E34" w:rsidRDefault="001C69A3" w:rsidP="001C69A3">
      <w:pPr>
        <w:pStyle w:val="ListParagraph"/>
        <w:rPr>
          <w:i/>
          <w:sz w:val="24"/>
          <w:szCs w:val="24"/>
        </w:rPr>
      </w:pPr>
    </w:p>
    <w:p w:rsidR="009F6693" w:rsidRPr="001C69A3" w:rsidRDefault="009F6693" w:rsidP="001C69A3">
      <w:pPr>
        <w:pStyle w:val="ListParagraph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0" w:name="_Toc466850193"/>
      <w:r w:rsidRPr="001C69A3">
        <w:rPr>
          <w:b/>
          <w:sz w:val="24"/>
          <w:szCs w:val="24"/>
        </w:rPr>
        <w:t>Items</w:t>
      </w:r>
      <w:bookmarkEnd w:id="10"/>
    </w:p>
    <w:p w:rsidR="00ED7F46" w:rsidRDefault="001C69A3" w:rsidP="001C69A3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</w:t>
      </w:r>
      <w:proofErr w:type="spellStart"/>
      <w:r>
        <w:rPr>
          <w:i/>
          <w:sz w:val="24"/>
          <w:szCs w:val="24"/>
        </w:rPr>
        <w:t>pickup</w:t>
      </w:r>
      <w:proofErr w:type="spellEnd"/>
      <w:r>
        <w:rPr>
          <w:i/>
          <w:sz w:val="24"/>
          <w:szCs w:val="24"/>
        </w:rPr>
        <w:t xml:space="preserve"> coins for points and grab potions for health. Both will increase the life span of the player.</w:t>
      </w:r>
    </w:p>
    <w:p w:rsidR="001C69A3" w:rsidRDefault="001C69A3" w:rsidP="001C69A3">
      <w:pPr>
        <w:pStyle w:val="ListParagraph"/>
        <w:rPr>
          <w:b/>
          <w:sz w:val="24"/>
          <w:szCs w:val="24"/>
        </w:rPr>
      </w:pPr>
    </w:p>
    <w:p w:rsidR="009F6693" w:rsidRDefault="009F6693" w:rsidP="00C52F34">
      <w:pPr>
        <w:pStyle w:val="ListParagraph"/>
        <w:numPr>
          <w:ilvl w:val="0"/>
          <w:numId w:val="1"/>
        </w:numPr>
        <w:outlineLvl w:val="1"/>
        <w:rPr>
          <w:b/>
          <w:sz w:val="24"/>
          <w:szCs w:val="24"/>
        </w:rPr>
      </w:pPr>
      <w:bookmarkStart w:id="11" w:name="_Toc466850194"/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  <w:bookmarkEnd w:id="11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417"/>
      </w:tblGrid>
      <w:tr w:rsidR="00ED7F46" w:rsidRPr="001C69A3" w:rsidTr="00B11E3D">
        <w:trPr>
          <w:jc w:val="center"/>
        </w:trPr>
        <w:tc>
          <w:tcPr>
            <w:tcW w:w="1413" w:type="dxa"/>
          </w:tcPr>
          <w:p w:rsidR="00ED7F46" w:rsidRPr="001C69A3" w:rsidRDefault="00ED7F46" w:rsidP="00EA6454">
            <w:pPr>
              <w:jc w:val="center"/>
              <w:rPr>
                <w:b/>
                <w:sz w:val="24"/>
                <w:szCs w:val="24"/>
              </w:rPr>
            </w:pPr>
            <w:r w:rsidRPr="001C69A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ED7F46" w:rsidRPr="001C69A3" w:rsidRDefault="00ED7F46" w:rsidP="00EA6454">
            <w:pPr>
              <w:jc w:val="center"/>
              <w:rPr>
                <w:b/>
                <w:sz w:val="24"/>
                <w:szCs w:val="24"/>
              </w:rPr>
            </w:pPr>
            <w:r w:rsidRPr="001C69A3">
              <w:rPr>
                <w:b/>
                <w:sz w:val="24"/>
                <w:szCs w:val="24"/>
              </w:rPr>
              <w:t>Image</w:t>
            </w:r>
          </w:p>
        </w:tc>
        <w:tc>
          <w:tcPr>
            <w:tcW w:w="1417" w:type="dxa"/>
          </w:tcPr>
          <w:p w:rsidR="00ED7F46" w:rsidRPr="001C69A3" w:rsidRDefault="00ED7F46" w:rsidP="00EA6454">
            <w:pPr>
              <w:jc w:val="center"/>
              <w:rPr>
                <w:b/>
                <w:sz w:val="24"/>
                <w:szCs w:val="24"/>
              </w:rPr>
            </w:pPr>
            <w:r w:rsidRPr="001C69A3">
              <w:rPr>
                <w:b/>
                <w:sz w:val="24"/>
                <w:szCs w:val="24"/>
              </w:rPr>
              <w:t>Details</w:t>
            </w:r>
          </w:p>
        </w:tc>
      </w:tr>
      <w:tr w:rsidR="00ED7F46" w:rsidRPr="001C69A3" w:rsidTr="00B11E3D">
        <w:trPr>
          <w:jc w:val="center"/>
        </w:trPr>
        <w:tc>
          <w:tcPr>
            <w:tcW w:w="1413" w:type="dxa"/>
          </w:tcPr>
          <w:p w:rsidR="00ED7F46" w:rsidRPr="001C69A3" w:rsidRDefault="00B11E3D" w:rsidP="00432F05">
            <w:pPr>
              <w:rPr>
                <w:sz w:val="24"/>
                <w:szCs w:val="24"/>
              </w:rPr>
            </w:pPr>
            <w:proofErr w:type="spellStart"/>
            <w:r w:rsidRPr="001C69A3">
              <w:rPr>
                <w:sz w:val="24"/>
                <w:szCs w:val="24"/>
              </w:rPr>
              <w:t>Chibi</w:t>
            </w:r>
            <w:proofErr w:type="spellEnd"/>
            <w:r w:rsidRPr="001C69A3">
              <w:rPr>
                <w:sz w:val="24"/>
                <w:szCs w:val="24"/>
              </w:rPr>
              <w:t xml:space="preserve"> mummy</w:t>
            </w:r>
          </w:p>
        </w:tc>
        <w:tc>
          <w:tcPr>
            <w:tcW w:w="2268" w:type="dxa"/>
          </w:tcPr>
          <w:p w:rsidR="00ED7F46" w:rsidRPr="001C69A3" w:rsidRDefault="00255E34" w:rsidP="001C69A3">
            <w:pPr>
              <w:jc w:val="center"/>
              <w:rPr>
                <w:b/>
                <w:sz w:val="24"/>
                <w:szCs w:val="24"/>
              </w:rPr>
            </w:pPr>
            <w:r w:rsidRPr="001C69A3">
              <w:rPr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13453" cy="1237437"/>
                  <wp:effectExtent l="0" t="0" r="1270" b="1270"/>
                  <wp:docPr id="17" name="Picture 17" descr="C:\Users\sara womi\AppData\Local\Microsoft\Windows\INetCache\Content.Word\mum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sara womi\AppData\Local\Microsoft\Windows\INetCache\Content.Word\mumm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157" cy="1265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ED7F46" w:rsidRPr="001C69A3" w:rsidRDefault="00B11E3D" w:rsidP="00432F05">
            <w:pPr>
              <w:rPr>
                <w:sz w:val="24"/>
                <w:szCs w:val="24"/>
              </w:rPr>
            </w:pPr>
            <w:r w:rsidRPr="001C69A3">
              <w:rPr>
                <w:sz w:val="24"/>
                <w:szCs w:val="24"/>
              </w:rPr>
              <w:t>Enemy</w:t>
            </w:r>
          </w:p>
        </w:tc>
      </w:tr>
      <w:tr w:rsidR="00ED7F46" w:rsidRPr="001C69A3" w:rsidTr="00B11E3D">
        <w:trPr>
          <w:jc w:val="center"/>
        </w:trPr>
        <w:tc>
          <w:tcPr>
            <w:tcW w:w="1413" w:type="dxa"/>
          </w:tcPr>
          <w:p w:rsidR="00ED7F46" w:rsidRPr="001C69A3" w:rsidRDefault="00B11E3D" w:rsidP="00432F05">
            <w:pPr>
              <w:rPr>
                <w:sz w:val="24"/>
                <w:szCs w:val="24"/>
              </w:rPr>
            </w:pPr>
            <w:r w:rsidRPr="001C69A3">
              <w:rPr>
                <w:sz w:val="24"/>
                <w:szCs w:val="24"/>
              </w:rPr>
              <w:t>Bottles</w:t>
            </w:r>
          </w:p>
        </w:tc>
        <w:tc>
          <w:tcPr>
            <w:tcW w:w="2268" w:type="dxa"/>
          </w:tcPr>
          <w:p w:rsidR="00ED7F46" w:rsidRPr="001C69A3" w:rsidRDefault="00255E34" w:rsidP="00B11E3D">
            <w:pPr>
              <w:rPr>
                <w:b/>
                <w:sz w:val="24"/>
                <w:szCs w:val="24"/>
              </w:rPr>
            </w:pPr>
            <w:r w:rsidRPr="001C69A3">
              <w:rPr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419100" cy="835749"/>
                  <wp:effectExtent l="0" t="0" r="0" b="2540"/>
                  <wp:docPr id="18" name="Picture 18" descr="C:\Users\sara womi\AppData\Local\Microsoft\Windows\INetCache\Content.Word\Bottle_blue_di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sara womi\AppData\Local\Microsoft\Windows\INetCache\Content.Word\Bottle_blue_di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69" cy="868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4026">
              <w:rPr>
                <w:b/>
                <w:noProof/>
                <w:sz w:val="24"/>
                <w:szCs w:val="24"/>
                <w:lang w:eastAsia="en-CA"/>
              </w:rPr>
              <w:pict>
                <v:shape id="_x0000_i1026" type="#_x0000_t75" style="width:33pt;height:66pt">
                  <v:imagedata r:id="rId21" o:title="Bottle_red_diff"/>
                </v:shape>
              </w:pict>
            </w:r>
            <w:r w:rsidR="00BF4026">
              <w:rPr>
                <w:b/>
                <w:noProof/>
                <w:sz w:val="24"/>
                <w:szCs w:val="24"/>
                <w:lang w:eastAsia="en-CA"/>
              </w:rPr>
              <w:pict>
                <v:shape id="_x0000_i1027" type="#_x0000_t75" style="width:33.75pt;height:66.75pt">
                  <v:imagedata r:id="rId22" o:title="Bottle_green_diff"/>
                </v:shape>
              </w:pict>
            </w:r>
          </w:p>
        </w:tc>
        <w:tc>
          <w:tcPr>
            <w:tcW w:w="1417" w:type="dxa"/>
          </w:tcPr>
          <w:p w:rsidR="00ED7F46" w:rsidRPr="001C69A3" w:rsidRDefault="00B11E3D" w:rsidP="00432F05">
            <w:pPr>
              <w:rPr>
                <w:sz w:val="24"/>
                <w:szCs w:val="24"/>
              </w:rPr>
            </w:pPr>
            <w:r w:rsidRPr="001C69A3">
              <w:rPr>
                <w:sz w:val="24"/>
                <w:szCs w:val="24"/>
              </w:rPr>
              <w:t>Health</w:t>
            </w:r>
          </w:p>
        </w:tc>
      </w:tr>
      <w:tr w:rsidR="002A52C1" w:rsidRPr="001C69A3" w:rsidTr="00B11E3D">
        <w:trPr>
          <w:jc w:val="center"/>
        </w:trPr>
        <w:tc>
          <w:tcPr>
            <w:tcW w:w="1413" w:type="dxa"/>
          </w:tcPr>
          <w:p w:rsidR="002A52C1" w:rsidRPr="001C69A3" w:rsidRDefault="00B11E3D" w:rsidP="00432F05">
            <w:pPr>
              <w:rPr>
                <w:sz w:val="24"/>
                <w:szCs w:val="24"/>
              </w:rPr>
            </w:pPr>
            <w:r w:rsidRPr="001C69A3">
              <w:rPr>
                <w:sz w:val="24"/>
                <w:szCs w:val="24"/>
              </w:rPr>
              <w:t>Coin</w:t>
            </w:r>
          </w:p>
        </w:tc>
        <w:tc>
          <w:tcPr>
            <w:tcW w:w="2268" w:type="dxa"/>
          </w:tcPr>
          <w:p w:rsidR="002A52C1" w:rsidRPr="001C69A3" w:rsidRDefault="00B11E3D" w:rsidP="001C69A3">
            <w:pPr>
              <w:jc w:val="center"/>
              <w:rPr>
                <w:b/>
                <w:noProof/>
                <w:sz w:val="24"/>
                <w:szCs w:val="24"/>
                <w:lang w:eastAsia="en-CA"/>
              </w:rPr>
            </w:pPr>
            <w:r w:rsidRPr="001C69A3">
              <w:rPr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714375" cy="714375"/>
                  <wp:effectExtent l="0" t="0" r="9525" b="9525"/>
                  <wp:docPr id="19" name="Picture 19" descr="C:\Users\sara womi\AppData\Local\Microsoft\Windows\INetCache\Content.Word\Coin_diff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sara womi\AppData\Local\Microsoft\Windows\INetCache\Content.Word\Coin_diff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2A52C1" w:rsidRPr="001C69A3" w:rsidRDefault="00B11E3D" w:rsidP="00432F05">
            <w:pPr>
              <w:rPr>
                <w:sz w:val="24"/>
                <w:szCs w:val="24"/>
              </w:rPr>
            </w:pPr>
            <w:r w:rsidRPr="001C69A3">
              <w:rPr>
                <w:sz w:val="24"/>
                <w:szCs w:val="24"/>
              </w:rPr>
              <w:t>Points</w:t>
            </w:r>
          </w:p>
        </w:tc>
      </w:tr>
      <w:tr w:rsidR="00ED7F46" w:rsidRPr="001C69A3" w:rsidTr="00B11E3D">
        <w:trPr>
          <w:jc w:val="center"/>
        </w:trPr>
        <w:tc>
          <w:tcPr>
            <w:tcW w:w="1413" w:type="dxa"/>
          </w:tcPr>
          <w:p w:rsidR="00ED7F46" w:rsidRPr="001C69A3" w:rsidRDefault="00B11E3D" w:rsidP="00432F05">
            <w:pPr>
              <w:rPr>
                <w:sz w:val="24"/>
                <w:szCs w:val="24"/>
              </w:rPr>
            </w:pPr>
            <w:proofErr w:type="spellStart"/>
            <w:r w:rsidRPr="001C69A3">
              <w:rPr>
                <w:sz w:val="24"/>
                <w:szCs w:val="24"/>
              </w:rPr>
              <w:t>BoxOfPandora</w:t>
            </w:r>
            <w:proofErr w:type="spellEnd"/>
          </w:p>
        </w:tc>
        <w:tc>
          <w:tcPr>
            <w:tcW w:w="2268" w:type="dxa"/>
          </w:tcPr>
          <w:p w:rsidR="00ED7F46" w:rsidRPr="001C69A3" w:rsidRDefault="00B11E3D" w:rsidP="001C69A3">
            <w:pPr>
              <w:jc w:val="center"/>
              <w:rPr>
                <w:b/>
                <w:sz w:val="24"/>
                <w:szCs w:val="24"/>
              </w:rPr>
            </w:pPr>
            <w:r w:rsidRPr="001C69A3">
              <w:rPr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666750" cy="666750"/>
                  <wp:effectExtent l="0" t="0" r="0" b="0"/>
                  <wp:docPr id="20" name="Picture 20" descr="C:\Users\sara womi\AppData\Local\Microsoft\Windows\INetCache\Content.Word\BoxOfPandora_diff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sara womi\AppData\Local\Microsoft\Windows\INetCache\Content.Word\BoxOfPandora_diffu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ED7F46" w:rsidRPr="001C69A3" w:rsidRDefault="00B11E3D" w:rsidP="00432F05">
            <w:pPr>
              <w:rPr>
                <w:sz w:val="24"/>
                <w:szCs w:val="24"/>
              </w:rPr>
            </w:pPr>
            <w:r w:rsidRPr="001C69A3">
              <w:rPr>
                <w:sz w:val="24"/>
                <w:szCs w:val="24"/>
              </w:rPr>
              <w:t>obstacle</w:t>
            </w:r>
          </w:p>
        </w:tc>
      </w:tr>
    </w:tbl>
    <w:p w:rsidR="001C69A3" w:rsidRDefault="001C69A3">
      <w:pPr>
        <w:rPr>
          <w:rFonts w:asciiTheme="majorHAnsi" w:eastAsiaTheme="majorEastAsia" w:hAnsiTheme="majorHAnsi" w:cstheme="majorBidi"/>
          <w:color w:val="864EA8" w:themeColor="accent1" w:themeShade="BF"/>
          <w:sz w:val="32"/>
          <w:szCs w:val="32"/>
        </w:rPr>
      </w:pPr>
    </w:p>
    <w:p w:rsidR="001C69A3" w:rsidRDefault="001C69A3">
      <w:pPr>
        <w:rPr>
          <w:rFonts w:asciiTheme="majorHAnsi" w:eastAsiaTheme="majorEastAsia" w:hAnsiTheme="majorHAnsi" w:cstheme="majorBidi"/>
          <w:color w:val="864EA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864EA8" w:themeColor="accent1" w:themeShade="BF"/>
          <w:sz w:val="32"/>
          <w:szCs w:val="32"/>
        </w:rPr>
        <w:br w:type="page"/>
      </w:r>
    </w:p>
    <w:p w:rsidR="00BF0F53" w:rsidRDefault="00BF0F53">
      <w:pPr>
        <w:rPr>
          <w:rFonts w:asciiTheme="majorHAnsi" w:eastAsiaTheme="majorEastAsia" w:hAnsiTheme="majorHAnsi" w:cstheme="majorBidi"/>
          <w:color w:val="864EA8" w:themeColor="accent1" w:themeShade="BF"/>
          <w:sz w:val="32"/>
          <w:szCs w:val="32"/>
        </w:rPr>
      </w:pPr>
    </w:p>
    <w:bookmarkStart w:id="12" w:name="_Toc46685019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2227581"/>
        <w:docPartObj>
          <w:docPartGallery w:val="Bibliographies"/>
          <w:docPartUnique/>
        </w:docPartObj>
      </w:sdtPr>
      <w:sdtEndPr/>
      <w:sdtContent>
        <w:p w:rsidR="00BF0F53" w:rsidRDefault="00BF0F53">
          <w:pPr>
            <w:pStyle w:val="Heading1"/>
          </w:pPr>
          <w:r>
            <w:t>References</w:t>
          </w:r>
          <w:bookmarkEnd w:id="12"/>
        </w:p>
        <w:p w:rsidR="00BF0F53" w:rsidRPr="00BF0F53" w:rsidRDefault="00BF0F53" w:rsidP="00BF0F53"/>
        <w:sdt>
          <w:sdtPr>
            <w:id w:val="-573587230"/>
            <w:bibliography/>
          </w:sdtPr>
          <w:sdtEndPr/>
          <w:sdtContent>
            <w:p w:rsidR="000C7734" w:rsidRDefault="00FC2B0F" w:rsidP="000C7734">
              <w:pPr>
                <w:pStyle w:val="Bibliography"/>
                <w:ind w:left="720" w:hanging="720"/>
              </w:pPr>
              <w:hyperlink r:id="rId25" w:history="1">
                <w:r w:rsidR="00030C95" w:rsidRPr="00951BA3">
                  <w:rPr>
                    <w:rStyle w:val="Hyperlink"/>
                  </w:rPr>
                  <w:t>http://www.textures.com/</w:t>
                </w:r>
              </w:hyperlink>
            </w:p>
            <w:p w:rsidR="00030C95" w:rsidRDefault="00FC2B0F" w:rsidP="00030C95">
              <w:hyperlink r:id="rId26" w:history="1">
                <w:r w:rsidR="00030C95" w:rsidRPr="00951BA3">
                  <w:rPr>
                    <w:rStyle w:val="Hyperlink"/>
                  </w:rPr>
                  <w:t>http://www.turbosquid.com/3d-models/jfk-dollar-max-free/601669</w:t>
                </w:r>
              </w:hyperlink>
            </w:p>
            <w:p w:rsidR="001C69A3" w:rsidRDefault="00FC2B0F" w:rsidP="00030C95">
              <w:hyperlink r:id="rId27" w:history="1">
                <w:r w:rsidR="001C69A3" w:rsidRPr="00951BA3">
                  <w:rPr>
                    <w:rStyle w:val="Hyperlink"/>
                  </w:rPr>
                  <w:t>https://www.assetstore.unity3d.com/</w:t>
                </w:r>
              </w:hyperlink>
            </w:p>
            <w:p w:rsidR="001C69A3" w:rsidRDefault="001C69A3" w:rsidP="00030C95"/>
            <w:p w:rsidR="00030C95" w:rsidRPr="00030C95" w:rsidRDefault="00030C95" w:rsidP="00030C95"/>
            <w:p w:rsidR="00BF0F53" w:rsidRDefault="00FC2B0F" w:rsidP="00BF0F53"/>
          </w:sdtContent>
        </w:sdt>
        <w:p w:rsidR="00BF0F53" w:rsidRDefault="00FC2B0F" w:rsidP="00BF0F53"/>
      </w:sdtContent>
    </w:sdt>
    <w:p w:rsidR="00BF0F53" w:rsidRPr="005C2F0F" w:rsidRDefault="00BF0F53" w:rsidP="005C2F0F">
      <w:pPr>
        <w:pStyle w:val="ListParagraph"/>
        <w:rPr>
          <w:i/>
          <w:sz w:val="24"/>
          <w:szCs w:val="24"/>
        </w:rPr>
      </w:pPr>
    </w:p>
    <w:sectPr w:rsidR="00BF0F53" w:rsidRPr="005C2F0F" w:rsidSect="008E601F">
      <w:headerReference w:type="even" r:id="rId28"/>
      <w:headerReference w:type="default" r:id="rId29"/>
      <w:footerReference w:type="even" r:id="rId30"/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0F" w:rsidRDefault="00FC2B0F" w:rsidP="00C152DC">
      <w:pPr>
        <w:spacing w:after="0" w:line="240" w:lineRule="auto"/>
      </w:pPr>
      <w:r>
        <w:separator/>
      </w:r>
    </w:p>
  </w:endnote>
  <w:endnote w:type="continuationSeparator" w:id="0">
    <w:p w:rsidR="00FC2B0F" w:rsidRDefault="00FC2B0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363371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42066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BF4026" w:rsidRPr="00BF4026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0908BD">
    <w:pPr>
      <w:pStyle w:val="Footer"/>
      <w:pBdr>
        <w:top w:val="thinThickSmallGap" w:sz="24" w:space="1" w:color="363371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BF4026" w:rsidRPr="00BF4026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0F" w:rsidRDefault="00FC2B0F" w:rsidP="00C152DC">
      <w:pPr>
        <w:spacing w:after="0" w:line="240" w:lineRule="auto"/>
      </w:pPr>
      <w:r>
        <w:separator/>
      </w:r>
    </w:p>
  </w:footnote>
  <w:footnote w:type="continuationSeparator" w:id="0">
    <w:p w:rsidR="00FC2B0F" w:rsidRDefault="00FC2B0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455673" w:themeColor="accent3" w:themeShade="BF"/>
              <w:sz w:val="24"/>
              <w:szCs w:val="24"/>
            </w:rPr>
          </w:pPr>
          <w:r>
            <w:rPr>
              <w:b/>
              <w:bCs/>
              <w:color w:val="455673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79A9">
                <w:rPr>
                  <w:b/>
                  <w:bCs/>
                  <w:caps/>
                  <w:sz w:val="24"/>
                  <w:szCs w:val="24"/>
                </w:rPr>
                <w:t>Magic Strikes</w:t>
              </w:r>
            </w:sdtContent>
          </w:sdt>
          <w:r>
            <w:rPr>
              <w:b/>
              <w:bCs/>
              <w:color w:val="455673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1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514DAA" w:themeColor="accent2" w:themeShade="BF"/>
              </w:tcBorders>
              <w:shd w:val="clear" w:color="auto" w:fill="514DAA" w:themeFill="accent2" w:themeFillShade="BF"/>
              <w:vAlign w:val="bottom"/>
            </w:tcPr>
            <w:p w:rsidR="00C152DC" w:rsidRDefault="003321EC" w:rsidP="009C4E0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14,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1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514DAA" w:themeColor="accent2" w:themeShade="BF"/>
              </w:tcBorders>
              <w:shd w:val="clear" w:color="auto" w:fill="514DAA" w:themeFill="accent2" w:themeFillShade="BF"/>
              <w:vAlign w:val="bottom"/>
            </w:tcPr>
            <w:p w:rsidR="00C152DC" w:rsidRPr="00C152DC" w:rsidRDefault="003321E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14,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455673" w:themeColor="accent3" w:themeShade="BF"/>
              <w:sz w:val="24"/>
              <w:szCs w:val="24"/>
            </w:rPr>
          </w:pPr>
          <w:r>
            <w:rPr>
              <w:b/>
              <w:bCs/>
              <w:color w:val="455673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79A9">
                <w:rPr>
                  <w:b/>
                  <w:bCs/>
                  <w:caps/>
                  <w:sz w:val="24"/>
                  <w:szCs w:val="24"/>
                </w:rPr>
                <w:t>Magic Strikes</w:t>
              </w:r>
            </w:sdtContent>
          </w:sdt>
          <w:r>
            <w:rPr>
              <w:b/>
              <w:bCs/>
              <w:color w:val="455673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66D6A"/>
    <w:multiLevelType w:val="hybridMultilevel"/>
    <w:tmpl w:val="3CD8B7D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0C95"/>
    <w:rsid w:val="000325AD"/>
    <w:rsid w:val="00041C8A"/>
    <w:rsid w:val="000479A9"/>
    <w:rsid w:val="00080D8D"/>
    <w:rsid w:val="000908BD"/>
    <w:rsid w:val="000C7734"/>
    <w:rsid w:val="000F7D3F"/>
    <w:rsid w:val="00101C61"/>
    <w:rsid w:val="00112846"/>
    <w:rsid w:val="0011490D"/>
    <w:rsid w:val="001C69A3"/>
    <w:rsid w:val="001D65C8"/>
    <w:rsid w:val="0025170A"/>
    <w:rsid w:val="00255E34"/>
    <w:rsid w:val="002A52C1"/>
    <w:rsid w:val="002E6BD9"/>
    <w:rsid w:val="003321EC"/>
    <w:rsid w:val="003C0B4C"/>
    <w:rsid w:val="003E1D34"/>
    <w:rsid w:val="003E1D56"/>
    <w:rsid w:val="004050E1"/>
    <w:rsid w:val="004074E5"/>
    <w:rsid w:val="00420F46"/>
    <w:rsid w:val="00432F05"/>
    <w:rsid w:val="00442066"/>
    <w:rsid w:val="00497705"/>
    <w:rsid w:val="0052734F"/>
    <w:rsid w:val="005C2F0F"/>
    <w:rsid w:val="00617CD7"/>
    <w:rsid w:val="00660F25"/>
    <w:rsid w:val="00686D09"/>
    <w:rsid w:val="00691022"/>
    <w:rsid w:val="006B7041"/>
    <w:rsid w:val="006F50C0"/>
    <w:rsid w:val="00733C93"/>
    <w:rsid w:val="00744BAC"/>
    <w:rsid w:val="0075208D"/>
    <w:rsid w:val="0075406E"/>
    <w:rsid w:val="007A7972"/>
    <w:rsid w:val="007D0CB1"/>
    <w:rsid w:val="007D2A8E"/>
    <w:rsid w:val="007E1E3A"/>
    <w:rsid w:val="0081004F"/>
    <w:rsid w:val="0081348A"/>
    <w:rsid w:val="008209AB"/>
    <w:rsid w:val="008C6B2D"/>
    <w:rsid w:val="008D1149"/>
    <w:rsid w:val="008E601F"/>
    <w:rsid w:val="008F3C94"/>
    <w:rsid w:val="00911FAD"/>
    <w:rsid w:val="00953C99"/>
    <w:rsid w:val="00993C1B"/>
    <w:rsid w:val="00996533"/>
    <w:rsid w:val="009A4D42"/>
    <w:rsid w:val="009C4E09"/>
    <w:rsid w:val="009D3A80"/>
    <w:rsid w:val="009D4714"/>
    <w:rsid w:val="009F6693"/>
    <w:rsid w:val="00A154A8"/>
    <w:rsid w:val="00A34C20"/>
    <w:rsid w:val="00A6108D"/>
    <w:rsid w:val="00A87C50"/>
    <w:rsid w:val="00AA765B"/>
    <w:rsid w:val="00AB6F67"/>
    <w:rsid w:val="00AD223E"/>
    <w:rsid w:val="00AE5DCE"/>
    <w:rsid w:val="00B11E3D"/>
    <w:rsid w:val="00BF0F53"/>
    <w:rsid w:val="00BF4026"/>
    <w:rsid w:val="00BF4089"/>
    <w:rsid w:val="00C152DC"/>
    <w:rsid w:val="00C525DF"/>
    <w:rsid w:val="00C52F34"/>
    <w:rsid w:val="00C54371"/>
    <w:rsid w:val="00D53C85"/>
    <w:rsid w:val="00D668E0"/>
    <w:rsid w:val="00D82416"/>
    <w:rsid w:val="00DA0C00"/>
    <w:rsid w:val="00DA66D1"/>
    <w:rsid w:val="00E37BC1"/>
    <w:rsid w:val="00EA6454"/>
    <w:rsid w:val="00EB6F93"/>
    <w:rsid w:val="00ED7F46"/>
    <w:rsid w:val="00F052F3"/>
    <w:rsid w:val="00F34803"/>
    <w:rsid w:val="00F35C9E"/>
    <w:rsid w:val="00F362D0"/>
    <w:rsid w:val="00F62CF0"/>
    <w:rsid w:val="00F7231D"/>
    <w:rsid w:val="00F93AFF"/>
    <w:rsid w:val="00FC2B0F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480E1D-378C-4E89-AB45-5A6D6395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3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497705"/>
    <w:rPr>
      <w:color w:val="69A02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2F3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2F3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2F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66D1"/>
    <w:pPr>
      <w:tabs>
        <w:tab w:val="left" w:pos="880"/>
        <w:tab w:val="right" w:leader="dot" w:pos="9350"/>
      </w:tabs>
      <w:spacing w:after="100"/>
      <w:ind w:left="220"/>
      <w:jc w:val="right"/>
    </w:pPr>
  </w:style>
  <w:style w:type="table" w:styleId="TableGrid">
    <w:name w:val="Table Grid"/>
    <w:basedOn w:val="TableNormal"/>
    <w:uiPriority w:val="59"/>
    <w:rsid w:val="00ED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F0F53"/>
  </w:style>
  <w:style w:type="character" w:customStyle="1" w:styleId="Heading3Char">
    <w:name w:val="Heading 3 Char"/>
    <w:basedOn w:val="DefaultParagraphFont"/>
    <w:link w:val="Heading3"/>
    <w:uiPriority w:val="9"/>
    <w:semiHidden/>
    <w:rsid w:val="00F052F3"/>
    <w:rPr>
      <w:rFonts w:asciiTheme="majorHAnsi" w:eastAsiaTheme="majorEastAsia" w:hAnsiTheme="majorHAnsi" w:cstheme="majorBidi"/>
      <w:color w:val="59347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20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jpeg"/><Relationship Id="rId26" Type="http://schemas.openxmlformats.org/officeDocument/2006/relationships/hyperlink" Target="http://www.turbosquid.com/3d-models/jfk-dollar-max-free/60166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5" Type="http://schemas.openxmlformats.org/officeDocument/2006/relationships/hyperlink" Target="http://www.textures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radoubleu/3D_Game" TargetMode="External"/><Relationship Id="rId20" Type="http://schemas.openxmlformats.org/officeDocument/2006/relationships/image" Target="media/image6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0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0.jpg"/><Relationship Id="rId22" Type="http://schemas.openxmlformats.org/officeDocument/2006/relationships/image" Target="media/image8.png"/><Relationship Id="rId27" Type="http://schemas.openxmlformats.org/officeDocument/2006/relationships/hyperlink" Target="https://www.assetstore.unity3d.com/" TargetMode="External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</b:Tag>
    <b:SourceType>InternetSite</b:SourceType>
    <b:Guid>{95436E0A-2978-45D9-A5E3-A7716940117E}</b:Guid>
    <b:Title>OpenGameArt.org</b:Title>
    <b:URL>http://opengameart.org/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C9162C4-0264-4FDD-8263-B9018EF0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218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 COLLABORATION WITH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Magic Strikes</dc:title>
  <dc:subject>A Unity 3D Maze Game</dc:subject>
  <dc:creator>Angela Liu &amp; Sara Womiloju</dc:creator>
  <cp:lastModifiedBy>sara womi</cp:lastModifiedBy>
  <cp:revision>9</cp:revision>
  <dcterms:created xsi:type="dcterms:W3CDTF">2016-11-13T18:31:00Z</dcterms:created>
  <dcterms:modified xsi:type="dcterms:W3CDTF">2016-11-14T06:29:00Z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