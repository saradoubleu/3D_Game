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030C95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030C95" w:rsidRDefault="00030C95" w:rsidP="00030C95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 w:rsidRPr="004210B8">
                      <w:rPr>
                        <w:rFonts w:asciiTheme="majorHAnsi" w:eastAsiaTheme="majorEastAsia" w:hAnsiTheme="majorHAnsi" w:cstheme="majorBidi"/>
                        <w:caps/>
                      </w:rPr>
                      <w:t>IN COLLABORATION WITH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b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AD84C6" w:themeColor="accent1"/>
                    </w:tcBorders>
                    <w:vAlign w:val="center"/>
                  </w:tcPr>
                  <w:p w:rsidR="003E1D56" w:rsidRPr="000F7D3F" w:rsidRDefault="000479A9" w:rsidP="000479A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b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sz w:val="56"/>
                        <w:szCs w:val="56"/>
                      </w:rPr>
                      <w:t>Magic Strikes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AD84C6" w:themeColor="accent1"/>
                </w:tcBorders>
                <w:vAlign w:val="center"/>
              </w:tcPr>
              <w:p w:rsidR="003E1D56" w:rsidRPr="003E1D56" w:rsidRDefault="002E6EBE" w:rsidP="00C5437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40"/>
                      <w:szCs w:val="4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0F7D3F" w:rsidRPr="000F7D3F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A Unity </w:t>
                    </w:r>
                    <w:r w:rsidR="00C54371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>3D Maze</w:t>
                    </w:r>
                    <w:r w:rsidR="00432F05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 Game</w:t>
                    </w:r>
                  </w:sdtContent>
                </w:sdt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030C95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</w:t>
                </w:r>
                <w:r w:rsidR="00AB1ADE">
                  <w:rPr>
                    <w:sz w:val="24"/>
                    <w:szCs w:val="24"/>
                  </w:rPr>
                  <w:t>2</w:t>
                </w:r>
                <w:r>
                  <w:rPr>
                    <w:sz w:val="24"/>
                    <w:szCs w:val="24"/>
                  </w:rPr>
                  <w:t>.0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All work Copyright © 2016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by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Bluesky</w:t>
                </w:r>
                <w:proofErr w:type="spellEnd"/>
                <w:r>
                  <w:t xml:space="preserve"> Studios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&amp;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Wimowomi</w:t>
                </w:r>
                <w:proofErr w:type="spellEnd"/>
                <w:r>
                  <w:t xml:space="preserve"> Innovations.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3321EC" w:rsidP="00C54371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Angela Liu &amp; </w:t>
                    </w:r>
                    <w:r w:rsidR="00C54371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Sara</w:t>
                    </w:r>
                    <w:r w:rsidR="009D4714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Womiloju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7E1E3A">
          <w:r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D26A89" wp14:editId="344DDE24">
                    <wp:simplePos x="0" y="0"/>
                    <wp:positionH relativeFrom="column">
                      <wp:posOffset>1409700</wp:posOffset>
                    </wp:positionH>
                    <wp:positionV relativeFrom="page">
                      <wp:posOffset>1562100</wp:posOffset>
                    </wp:positionV>
                    <wp:extent cx="3057525" cy="1019175"/>
                    <wp:effectExtent l="0" t="0" r="28575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57525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731E" w:rsidRDefault="002F731E" w:rsidP="000F7D3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n-CA"/>
                                  </w:rPr>
                                  <w:drawing>
                                    <wp:inline distT="0" distB="0" distL="0" distR="0" wp14:anchorId="698E6CF6" wp14:editId="17F6FEAC">
                                      <wp:extent cx="1788389" cy="855980"/>
                                      <wp:effectExtent l="0" t="0" r="2540" b="1270"/>
                                      <wp:docPr id="3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logo.jpg"/>
                                              <pic:cNvPicPr/>
                                            </pic:nvPicPr>
                                            <pic:blipFill rotWithShape="1"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3413" t="27989" r="18351" b="1396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812952" cy="86773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eastAsia="en-CA"/>
                                  </w:rPr>
                                  <w:drawing>
                                    <wp:inline distT="0" distB="0" distL="0" distR="0" wp14:anchorId="424C1C42" wp14:editId="7CE4DE93">
                                      <wp:extent cx="1038225" cy="918845"/>
                                      <wp:effectExtent l="0" t="0" r="9525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a. company logo.png"/>
                                              <pic:cNvPicPr/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038225" cy="9188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2F731E" w:rsidRPr="003E1D56" w:rsidRDefault="002F731E" w:rsidP="000F7D3F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D26A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11pt;margin-top:123pt;width:240.75pt;height:8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">
                    <v:textbox>
                      <w:txbxContent>
                        <w:p w:rsidR="002F731E" w:rsidRDefault="002F731E" w:rsidP="000F7D3F">
                          <w:pPr>
                            <w:jc w:val="center"/>
                          </w:pPr>
                          <w:r>
                            <w:rPr>
                              <w:noProof/>
                              <w:lang w:eastAsia="en-CA"/>
                            </w:rPr>
                            <w:drawing>
                              <wp:inline distT="0" distB="0" distL="0" distR="0" wp14:anchorId="698E6CF6" wp14:editId="17F6FEAC">
                                <wp:extent cx="1788389" cy="855980"/>
                                <wp:effectExtent l="0" t="0" r="2540" b="1270"/>
                                <wp:docPr id="3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.jpg"/>
                                        <pic:cNvPicPr/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3413" t="27989" r="18351" b="1396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12952" cy="867737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eastAsia="en-CA"/>
                            </w:rPr>
                            <w:drawing>
                              <wp:inline distT="0" distB="0" distL="0" distR="0" wp14:anchorId="424C1C42" wp14:editId="7CE4DE93">
                                <wp:extent cx="1038225" cy="918845"/>
                                <wp:effectExtent l="0" t="0" r="9525" b="0"/>
                                <wp:docPr id="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a. company logo.png"/>
                                        <pic:cNvPicPr/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38225" cy="9188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2F731E" w:rsidRPr="003E1D56" w:rsidRDefault="002F731E" w:rsidP="000F7D3F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y="page"/>
                  </v:shape>
                </w:pict>
              </mc:Fallback>
            </mc:AlternateContent>
          </w:r>
        </w:p>
        <w:p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3321EC" w:rsidP="003321EC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November</w:t>
                </w:r>
                <w:r w:rsidR="00041C8A">
                  <w:rPr>
                    <w:sz w:val="24"/>
                    <w:szCs w:val="24"/>
                  </w:rPr>
                  <w:t xml:space="preserve"> </w:t>
                </w:r>
                <w:r w:rsidR="00AB1ADE">
                  <w:rPr>
                    <w:sz w:val="24"/>
                    <w:szCs w:val="24"/>
                  </w:rPr>
                  <w:t>23</w:t>
                </w:r>
                <w:r>
                  <w:rPr>
                    <w:sz w:val="24"/>
                    <w:szCs w:val="24"/>
                  </w:rPr>
                  <w:t>,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 w:rsidR="00497705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2E6EBE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20030331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52F34" w:rsidRPr="00C52F34" w:rsidRDefault="00C52F34" w:rsidP="00FD5229">
          <w:pPr>
            <w:pStyle w:val="TOCHeading"/>
          </w:pPr>
          <w:r>
            <w:t>Table of Contents</w:t>
          </w:r>
        </w:p>
        <w:p w:rsidR="00DA3F9D" w:rsidRDefault="00C52F34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609342" w:history="1">
            <w:r w:rsidR="00DA3F9D" w:rsidRPr="00A24A07">
              <w:rPr>
                <w:rStyle w:val="Hyperlink"/>
                <w:noProof/>
              </w:rPr>
              <w:t>Version History</w:t>
            </w:r>
            <w:r w:rsidR="00DA3F9D">
              <w:rPr>
                <w:noProof/>
                <w:webHidden/>
              </w:rPr>
              <w:tab/>
            </w:r>
            <w:r w:rsidR="00DA3F9D">
              <w:rPr>
                <w:noProof/>
                <w:webHidden/>
              </w:rPr>
              <w:fldChar w:fldCharType="begin"/>
            </w:r>
            <w:r w:rsidR="00DA3F9D">
              <w:rPr>
                <w:noProof/>
                <w:webHidden/>
              </w:rPr>
              <w:instrText xml:space="preserve"> PAGEREF _Toc467609342 \h </w:instrText>
            </w:r>
            <w:r w:rsidR="00DA3F9D">
              <w:rPr>
                <w:noProof/>
                <w:webHidden/>
              </w:rPr>
            </w:r>
            <w:r w:rsidR="00DA3F9D">
              <w:rPr>
                <w:noProof/>
                <w:webHidden/>
              </w:rPr>
              <w:fldChar w:fldCharType="separate"/>
            </w:r>
            <w:r w:rsidR="00DA3F9D">
              <w:rPr>
                <w:noProof/>
                <w:webHidden/>
              </w:rPr>
              <w:t>3</w:t>
            </w:r>
            <w:r w:rsidR="00DA3F9D"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09343" w:history="1">
            <w:r w:rsidRPr="00A24A07">
              <w:rPr>
                <w:rStyle w:val="Hyperlink"/>
                <w:noProof/>
              </w:rPr>
              <w:t>Game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44" w:history="1">
            <w:r w:rsidRPr="00A24A07">
              <w:rPr>
                <w:rStyle w:val="Hyperlink"/>
                <w:b/>
                <w:noProof/>
              </w:rPr>
              <w:t>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Game Overview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45" w:history="1">
            <w:r w:rsidRPr="00A24A07">
              <w:rPr>
                <w:rStyle w:val="Hyperlink"/>
                <w:b/>
                <w:i/>
                <w:noProof/>
              </w:rPr>
              <w:t>II.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46" w:history="1">
            <w:r w:rsidRPr="00A24A07">
              <w:rPr>
                <w:rStyle w:val="Hyperlink"/>
                <w:b/>
                <w:noProof/>
              </w:rPr>
              <w:t>III.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47" w:history="1">
            <w:r w:rsidRPr="00A24A07">
              <w:rPr>
                <w:rStyle w:val="Hyperlink"/>
                <w:b/>
                <w:noProof/>
              </w:rPr>
              <w:t>IV.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48" w:history="1">
            <w:r w:rsidRPr="00A24A07">
              <w:rPr>
                <w:rStyle w:val="Hyperlink"/>
                <w:rFonts w:asciiTheme="majorHAnsi" w:hAnsiTheme="majorHAnsi"/>
                <w:noProof/>
              </w:rPr>
              <w:t>a.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rFonts w:asciiTheme="majorHAnsi" w:hAnsiTheme="majorHAnsi"/>
                <w:noProof/>
              </w:rPr>
              <w:t>Initial Wireframe of game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CA"/>
            </w:rPr>
          </w:pPr>
          <w:hyperlink w:anchor="_Toc467609349" w:history="1">
            <w:r w:rsidRPr="00A24A07">
              <w:rPr>
                <w:rStyle w:val="Hyperlink"/>
                <w:b/>
                <w:noProof/>
              </w:rPr>
              <w:t>V.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09350" w:history="1">
            <w:r w:rsidRPr="00A24A07">
              <w:rPr>
                <w:rStyle w:val="Hyperlink"/>
                <w:b/>
                <w:i/>
                <w:noProof/>
              </w:rPr>
              <w:t>VI.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Enemies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09351" w:history="1">
            <w:r w:rsidRPr="00A24A07">
              <w:rPr>
                <w:rStyle w:val="Hyperlink"/>
                <w:b/>
                <w:noProof/>
              </w:rPr>
              <w:t>VII.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52" w:history="1">
            <w:r w:rsidRPr="00A24A07">
              <w:rPr>
                <w:rStyle w:val="Hyperlink"/>
                <w:b/>
                <w:noProof/>
              </w:rPr>
              <w:t>VIII.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53" w:history="1">
            <w:r w:rsidRPr="00A24A07">
              <w:rPr>
                <w:rStyle w:val="Hyperlink"/>
                <w:b/>
                <w:noProof/>
              </w:rPr>
              <w:t>IX.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54" w:history="1">
            <w:r w:rsidRPr="00A24A07">
              <w:rPr>
                <w:rStyle w:val="Hyperlink"/>
                <w:b/>
                <w:noProof/>
              </w:rPr>
              <w:t>X.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Art / 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2"/>
            <w:rPr>
              <w:noProof/>
              <w:lang w:eastAsia="en-CA"/>
            </w:rPr>
          </w:pPr>
          <w:hyperlink w:anchor="_Toc467609355" w:history="1">
            <w:r w:rsidRPr="00A24A07">
              <w:rPr>
                <w:rStyle w:val="Hyperlink"/>
                <w:b/>
                <w:noProof/>
              </w:rPr>
              <w:t>XI.</w:t>
            </w:r>
            <w:r>
              <w:rPr>
                <w:noProof/>
                <w:lang w:eastAsia="en-CA"/>
              </w:rPr>
              <w:tab/>
            </w:r>
            <w:r w:rsidRPr="00A24A07">
              <w:rPr>
                <w:rStyle w:val="Hyperlink"/>
                <w:b/>
                <w:noProof/>
              </w:rPr>
              <w:t>Future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3F9D" w:rsidRDefault="00DA3F9D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09356" w:history="1">
            <w:r w:rsidRPr="00A24A07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_Toc467609356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2F34" w:rsidRDefault="00C52F34">
          <w:r>
            <w:rPr>
              <w:b/>
              <w:bCs/>
              <w:noProof/>
            </w:rPr>
            <w:fldChar w:fldCharType="end"/>
          </w:r>
        </w:p>
      </w:sdtContent>
    </w:sdt>
    <w:p w:rsidR="00432F05" w:rsidRDefault="00432F05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br w:type="page"/>
      </w:r>
    </w:p>
    <w:p w:rsidR="002F731E" w:rsidRPr="00C52F34" w:rsidRDefault="009A4D42" w:rsidP="00C52F34">
      <w:pPr>
        <w:pStyle w:val="Heading1"/>
      </w:pPr>
      <w:bookmarkStart w:id="1" w:name="_Toc467609342"/>
      <w:r w:rsidRPr="00C52F34">
        <w:lastRenderedPageBreak/>
        <w:t>Version History</w:t>
      </w:r>
      <w:bookmarkEnd w:id="1"/>
    </w:p>
    <w:p w:rsidR="009A4D42" w:rsidRDefault="00497705" w:rsidP="004977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Link: </w:t>
      </w:r>
      <w:hyperlink r:id="rId16" w:history="1">
        <w:r w:rsidR="003321EC" w:rsidRPr="00811472">
          <w:rPr>
            <w:rStyle w:val="Hyperlink"/>
            <w:sz w:val="24"/>
            <w:szCs w:val="24"/>
          </w:rPr>
          <w:t>https://github.com/saradoubleu/3D_Game</w:t>
        </w:r>
      </w:hyperlink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t>Version 2.0</w:t>
      </w:r>
    </w:p>
    <w:p w:rsidR="008B569B" w:rsidRDefault="008B569B" w:rsidP="008B569B">
      <w:pPr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43600" cy="981075"/>
            <wp:effectExtent l="0" t="0" r="0" b="9525"/>
            <wp:docPr id="32" name="Picture 32" descr="C:\Users\sara womi\AppData\Local\Microsoft\Windows\INetCache\Content.Word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ra womi\AppData\Local\Microsoft\Windows\INetCache\Content.Word\111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 wp14:anchorId="6A07CE94" wp14:editId="488CFEA6">
            <wp:extent cx="5734050" cy="1495425"/>
            <wp:effectExtent l="0" t="0" r="0" b="9525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34075" cy="2743200"/>
            <wp:effectExtent l="0" t="0" r="9525" b="0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934075" cy="2743200"/>
            <wp:effectExtent l="0" t="0" r="9525" b="0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4074E5">
      <w:pPr>
        <w:rPr>
          <w:sz w:val="24"/>
          <w:szCs w:val="24"/>
        </w:rPr>
      </w:pPr>
    </w:p>
    <w:p w:rsidR="00497705" w:rsidRDefault="00497705" w:rsidP="004074E5">
      <w:pPr>
        <w:rPr>
          <w:sz w:val="24"/>
          <w:szCs w:val="24"/>
        </w:rPr>
      </w:pPr>
      <w:r>
        <w:rPr>
          <w:sz w:val="24"/>
          <w:szCs w:val="24"/>
        </w:rPr>
        <w:t>Version 1.0</w:t>
      </w:r>
      <w:r w:rsidR="00934C18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5pt;height:164.25pt">
            <v:imagedata r:id="rId20" o:title="commits"/>
          </v:shape>
        </w:pict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8C6B2D" w:rsidRDefault="00C52F34" w:rsidP="00C52F34">
      <w:pPr>
        <w:pStyle w:val="Heading1"/>
      </w:pPr>
      <w:bookmarkStart w:id="2" w:name="_Toc467609343"/>
      <w:r>
        <w:t>Game Description</w:t>
      </w:r>
      <w:bookmarkEnd w:id="2"/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3" w:name="_Toc467609344"/>
      <w:r w:rsidRPr="008C6B2D">
        <w:rPr>
          <w:b/>
          <w:sz w:val="24"/>
          <w:szCs w:val="24"/>
        </w:rPr>
        <w:t>Game Overview</w:t>
      </w:r>
      <w:bookmarkEnd w:id="3"/>
      <w:r w:rsidR="00BF4089">
        <w:rPr>
          <w:b/>
          <w:sz w:val="24"/>
          <w:szCs w:val="24"/>
        </w:rPr>
        <w:t xml:space="preserve"> </w:t>
      </w:r>
    </w:p>
    <w:p w:rsidR="00317784" w:rsidRDefault="008209AB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first person player game </w:t>
      </w:r>
      <w:r w:rsidR="007D0CB1">
        <w:rPr>
          <w:sz w:val="24"/>
          <w:szCs w:val="24"/>
        </w:rPr>
        <w:t xml:space="preserve">has you </w:t>
      </w:r>
      <w:r w:rsidR="000908BD">
        <w:rPr>
          <w:sz w:val="24"/>
          <w:szCs w:val="24"/>
        </w:rPr>
        <w:t xml:space="preserve">(the scientist) </w:t>
      </w:r>
      <w:r w:rsidR="007D0CB1">
        <w:rPr>
          <w:sz w:val="24"/>
          <w:szCs w:val="24"/>
        </w:rPr>
        <w:t xml:space="preserve">running </w:t>
      </w:r>
      <w:r>
        <w:rPr>
          <w:sz w:val="24"/>
          <w:szCs w:val="24"/>
        </w:rPr>
        <w:t>through town collecting coins and potions</w:t>
      </w:r>
      <w:r w:rsidR="000479A9">
        <w:rPr>
          <w:sz w:val="24"/>
          <w:szCs w:val="24"/>
        </w:rPr>
        <w:t xml:space="preserve"> while avoiding </w:t>
      </w:r>
      <w:r w:rsidR="00374B62">
        <w:rPr>
          <w:sz w:val="24"/>
          <w:szCs w:val="24"/>
        </w:rPr>
        <w:t xml:space="preserve">collisions with </w:t>
      </w:r>
      <w:r w:rsidR="007D0CB1">
        <w:rPr>
          <w:sz w:val="24"/>
          <w:szCs w:val="24"/>
        </w:rPr>
        <w:t>mumm</w:t>
      </w:r>
      <w:r w:rsidR="00374B62">
        <w:rPr>
          <w:sz w:val="24"/>
          <w:szCs w:val="24"/>
        </w:rPr>
        <w:t>ies</w:t>
      </w:r>
      <w:r w:rsidR="000908BD">
        <w:rPr>
          <w:sz w:val="24"/>
          <w:szCs w:val="24"/>
        </w:rPr>
        <w:t xml:space="preserve"> that chase you</w:t>
      </w:r>
      <w:r w:rsidR="000479A9">
        <w:rPr>
          <w:sz w:val="24"/>
          <w:szCs w:val="24"/>
        </w:rPr>
        <w:t>.</w:t>
      </w:r>
      <w:r w:rsidR="00374B62">
        <w:rPr>
          <w:sz w:val="24"/>
          <w:szCs w:val="24"/>
        </w:rPr>
        <w:t xml:space="preserve"> </w:t>
      </w:r>
    </w:p>
    <w:p w:rsidR="00317784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order to win the g</w:t>
      </w:r>
      <w:r w:rsidR="00317784">
        <w:rPr>
          <w:sz w:val="24"/>
          <w:szCs w:val="24"/>
        </w:rPr>
        <w:t>ame, the player must collect</w:t>
      </w:r>
      <w:r>
        <w:rPr>
          <w:sz w:val="24"/>
          <w:szCs w:val="24"/>
        </w:rPr>
        <w:t xml:space="preserve"> three </w:t>
      </w:r>
      <w:r w:rsidR="00317784">
        <w:rPr>
          <w:sz w:val="24"/>
          <w:szCs w:val="24"/>
        </w:rPr>
        <w:t>magical bottles of potions</w:t>
      </w:r>
      <w:r>
        <w:rPr>
          <w:sz w:val="24"/>
          <w:szCs w:val="24"/>
        </w:rPr>
        <w:t xml:space="preserve"> scat</w:t>
      </w:r>
      <w:r w:rsidR="00317784">
        <w:rPr>
          <w:sz w:val="24"/>
          <w:szCs w:val="24"/>
        </w:rPr>
        <w:t>tered throughout town before</w:t>
      </w:r>
      <w:r>
        <w:rPr>
          <w:sz w:val="24"/>
          <w:szCs w:val="24"/>
        </w:rPr>
        <w:t xml:space="preserve"> time runs out</w:t>
      </w:r>
      <w:r w:rsidR="0081348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7A7972" w:rsidRPr="004074E5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player loses if they </w:t>
      </w:r>
      <w:r w:rsidR="00317784">
        <w:rPr>
          <w:sz w:val="24"/>
          <w:szCs w:val="24"/>
        </w:rPr>
        <w:t>run out of time, if the health level falls below 0 or if they do not collect all 3 bottles before the time runs out</w:t>
      </w:r>
      <w:r>
        <w:rPr>
          <w:sz w:val="24"/>
          <w:szCs w:val="24"/>
        </w:rPr>
        <w:t>.</w:t>
      </w:r>
    </w:p>
    <w:p w:rsidR="00442066" w:rsidRPr="00F052F3" w:rsidRDefault="00442066" w:rsidP="00F052F3">
      <w:pPr>
        <w:pStyle w:val="ListParagraph"/>
        <w:rPr>
          <w:i/>
          <w:sz w:val="24"/>
          <w:szCs w:val="24"/>
        </w:rPr>
      </w:pPr>
    </w:p>
    <w:p w:rsidR="00BF4089" w:rsidRPr="00F7231D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i/>
          <w:sz w:val="24"/>
          <w:szCs w:val="24"/>
        </w:rPr>
      </w:pPr>
      <w:bookmarkStart w:id="4" w:name="_Toc467609345"/>
      <w:r w:rsidRPr="00F7231D">
        <w:rPr>
          <w:b/>
          <w:sz w:val="24"/>
          <w:szCs w:val="24"/>
        </w:rPr>
        <w:lastRenderedPageBreak/>
        <w:t>Camera</w:t>
      </w:r>
      <w:bookmarkEnd w:id="4"/>
      <w:r w:rsidR="003E1D34" w:rsidRPr="00F7231D">
        <w:rPr>
          <w:b/>
          <w:sz w:val="24"/>
          <w:szCs w:val="24"/>
        </w:rPr>
        <w:t xml:space="preserve"> </w:t>
      </w:r>
    </w:p>
    <w:p w:rsidR="00686D09" w:rsidRPr="00EA6454" w:rsidRDefault="006B7041" w:rsidP="00EA6454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The camera for this game uses a first person perspective </w:t>
      </w:r>
      <w:r w:rsidR="00EA6454">
        <w:rPr>
          <w:i/>
          <w:sz w:val="24"/>
          <w:szCs w:val="24"/>
        </w:rPr>
        <w:t xml:space="preserve">from the </w:t>
      </w:r>
      <w:proofErr w:type="gramStart"/>
      <w:r w:rsidR="00EA6454">
        <w:rPr>
          <w:i/>
          <w:sz w:val="24"/>
          <w:szCs w:val="24"/>
        </w:rPr>
        <w:t>players</w:t>
      </w:r>
      <w:proofErr w:type="gramEnd"/>
      <w:r w:rsidR="00EA6454">
        <w:rPr>
          <w:i/>
          <w:sz w:val="24"/>
          <w:szCs w:val="24"/>
        </w:rPr>
        <w:t xml:space="preserve"> point of view</w:t>
      </w:r>
      <w:r>
        <w:rPr>
          <w:i/>
          <w:sz w:val="24"/>
          <w:szCs w:val="24"/>
        </w:rPr>
        <w:t xml:space="preserve">. </w:t>
      </w:r>
    </w:p>
    <w:p w:rsidR="00993C1B" w:rsidRPr="008C6B2D" w:rsidRDefault="00993C1B" w:rsidP="00993C1B">
      <w:pPr>
        <w:pStyle w:val="ListParagraph"/>
        <w:rPr>
          <w:b/>
          <w:sz w:val="24"/>
          <w:szCs w:val="24"/>
        </w:rPr>
      </w:pPr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5" w:name="_Toc467609346"/>
      <w:r w:rsidRPr="008C6B2D">
        <w:rPr>
          <w:b/>
          <w:sz w:val="24"/>
          <w:szCs w:val="24"/>
        </w:rPr>
        <w:t>Controls</w:t>
      </w:r>
      <w:bookmarkEnd w:id="5"/>
    </w:p>
    <w:p w:rsidR="00030C95" w:rsidRPr="00EA6454" w:rsidRDefault="00030C95" w:rsidP="00EA6454">
      <w:pPr>
        <w:pStyle w:val="ListParagraph"/>
        <w:rPr>
          <w:sz w:val="24"/>
          <w:szCs w:val="24"/>
        </w:rPr>
      </w:pPr>
      <w:r w:rsidRPr="00E70FFC">
        <w:rPr>
          <w:sz w:val="24"/>
          <w:szCs w:val="24"/>
        </w:rPr>
        <w:t>To control and navigate the</w:t>
      </w:r>
      <w:r>
        <w:rPr>
          <w:sz w:val="24"/>
          <w:szCs w:val="24"/>
        </w:rPr>
        <w:t xml:space="preserve"> first person</w:t>
      </w:r>
      <w:r w:rsidRPr="00E70FFC">
        <w:rPr>
          <w:sz w:val="24"/>
          <w:szCs w:val="24"/>
        </w:rPr>
        <w:t xml:space="preserve"> player, </w:t>
      </w:r>
      <w:r>
        <w:rPr>
          <w:sz w:val="24"/>
          <w:szCs w:val="24"/>
        </w:rPr>
        <w:t xml:space="preserve">the </w:t>
      </w:r>
      <w:r>
        <w:rPr>
          <w:rFonts w:ascii="Calibri" w:hAnsi="Calibri" w:cs="Calibri"/>
        </w:rPr>
        <w:t xml:space="preserve">WASD keys or mouse movement can be used for player movement. Additionally, </w:t>
      </w:r>
      <w:r w:rsidRPr="00030C95">
        <w:rPr>
          <w:sz w:val="24"/>
          <w:szCs w:val="24"/>
        </w:rPr>
        <w:t>the space bar can be pressed allowing for multiple jumps.</w:t>
      </w:r>
    </w:p>
    <w:p w:rsidR="00993C1B" w:rsidRPr="00993C1B" w:rsidRDefault="00993C1B" w:rsidP="00993C1B">
      <w:pPr>
        <w:pStyle w:val="ListParagraph"/>
        <w:rPr>
          <w:i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6" w:name="_Toc467609347"/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  <w:bookmarkEnd w:id="6"/>
    </w:p>
    <w:p w:rsidR="00993C1B" w:rsidRDefault="00993C1B" w:rsidP="00993C1B">
      <w:pPr>
        <w:pStyle w:val="ListParagraph"/>
        <w:outlineLvl w:val="1"/>
        <w:rPr>
          <w:b/>
          <w:sz w:val="24"/>
          <w:szCs w:val="24"/>
        </w:rPr>
      </w:pPr>
    </w:p>
    <w:p w:rsidR="00993C1B" w:rsidRDefault="00993C1B" w:rsidP="00255E34">
      <w:pPr>
        <w:pStyle w:val="ListParagraph"/>
        <w:numPr>
          <w:ilvl w:val="0"/>
          <w:numId w:val="2"/>
        </w:numPr>
        <w:outlineLvl w:val="1"/>
        <w:rPr>
          <w:rFonts w:asciiTheme="majorHAnsi" w:hAnsiTheme="majorHAnsi"/>
          <w:sz w:val="24"/>
          <w:szCs w:val="24"/>
        </w:rPr>
      </w:pPr>
      <w:bookmarkStart w:id="7" w:name="_Toc467609348"/>
      <w:r w:rsidRPr="00F052F3">
        <w:rPr>
          <w:rFonts w:asciiTheme="majorHAnsi" w:hAnsiTheme="majorHAnsi"/>
          <w:sz w:val="24"/>
          <w:szCs w:val="24"/>
        </w:rPr>
        <w:t>Initial Wireframe of game design</w:t>
      </w:r>
      <w:bookmarkEnd w:id="7"/>
    </w:p>
    <w:p w:rsidR="0081348A" w:rsidRPr="001C69A3" w:rsidRDefault="00255E34" w:rsidP="001C69A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413542" cy="3467100"/>
            <wp:effectExtent l="0" t="0" r="0" b="0"/>
            <wp:docPr id="5" name="Picture 5" descr="C:\Users\sara womi\AppData\Local\Microsoft\Windows\INetCache\Content.Word\wire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ra womi\AppData\Local\Microsoft\Windows\INetCache\Content.Word\wirefram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90" cy="34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2F3" w:rsidRPr="009C2E72" w:rsidRDefault="00F052F3" w:rsidP="00B11E3D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C2E72">
        <w:rPr>
          <w:b/>
        </w:rPr>
        <w:lastRenderedPageBreak/>
        <w:t>Final Game Design</w:t>
      </w:r>
      <w:r w:rsidR="002F731E" w:rsidRPr="009C2E72">
        <w:rPr>
          <w:b/>
          <w:noProof/>
          <w:sz w:val="24"/>
          <w:szCs w:val="24"/>
          <w:lang w:eastAsia="en-CA"/>
        </w:rPr>
        <w:drawing>
          <wp:inline distT="0" distB="0" distL="0" distR="0">
            <wp:extent cx="5162550" cy="3646103"/>
            <wp:effectExtent l="0" t="0" r="0" b="0"/>
            <wp:docPr id="7" name="Picture 7" descr="C:\Users\sara womi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ra womi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3" cy="36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Default="00934C18" w:rsidP="004F4EDF">
      <w:pPr>
        <w:pStyle w:val="ListParagraph"/>
        <w:ind w:left="1080"/>
        <w:rPr>
          <w:sz w:val="24"/>
          <w:szCs w:val="24"/>
        </w:rPr>
      </w:pPr>
      <w:r w:rsidRPr="00934C18"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191125" cy="5148009"/>
            <wp:effectExtent l="0" t="0" r="0" b="0"/>
            <wp:docPr id="34" name="Picture 34" descr="C:\Users\sara womi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 womi\Desktop\3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18" cy="51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C18">
        <w:rPr>
          <w:noProof/>
          <w:sz w:val="24"/>
          <w:szCs w:val="24"/>
          <w:lang w:eastAsia="en-CA"/>
        </w:rPr>
        <w:drawing>
          <wp:inline distT="0" distB="0" distL="0" distR="0">
            <wp:extent cx="5203190" cy="2968807"/>
            <wp:effectExtent l="0" t="0" r="0" b="3175"/>
            <wp:docPr id="33" name="Picture 33" descr="C:\Users\sara womi\Desktop\4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 womi\Desktop\44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641" cy="297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4EDF"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203335" cy="5067300"/>
            <wp:effectExtent l="0" t="0" r="0" b="0"/>
            <wp:docPr id="8" name="Picture 8" descr="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en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096" cy="50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Pr="002F731E" w:rsidRDefault="004F4EDF" w:rsidP="004F4EDF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124450" cy="3695517"/>
            <wp:effectExtent l="0" t="0" r="0" b="635"/>
            <wp:docPr id="9" name="Picture 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86" cy="369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31E" w:rsidRPr="0081348A" w:rsidRDefault="00934C18" w:rsidP="002F731E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03.5pt;height:284.25pt">
            <v:imagedata r:id="rId27" o:title="Game Over"/>
          </v:shape>
        </w:pict>
      </w:r>
    </w:p>
    <w:p w:rsidR="00F34803" w:rsidRPr="008C6B2D" w:rsidRDefault="00F34803" w:rsidP="00F34803">
      <w:pPr>
        <w:pStyle w:val="ListParagraph"/>
        <w:rPr>
          <w:b/>
          <w:sz w:val="24"/>
          <w:szCs w:val="24"/>
        </w:rPr>
      </w:pPr>
    </w:p>
    <w:p w:rsidR="002E6BD9" w:rsidRPr="002E6BD9" w:rsidRDefault="002E6BD9" w:rsidP="002E6BD9">
      <w:pPr>
        <w:pStyle w:val="ListParagraph"/>
        <w:rPr>
          <w:i/>
          <w:sz w:val="24"/>
          <w:szCs w:val="24"/>
        </w:rPr>
      </w:pPr>
    </w:p>
    <w:p w:rsidR="001C69A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8" w:name="_Toc467609349"/>
      <w:r w:rsidRPr="001C69A3">
        <w:rPr>
          <w:b/>
          <w:sz w:val="24"/>
          <w:szCs w:val="24"/>
        </w:rPr>
        <w:t>Characters</w:t>
      </w:r>
      <w:bookmarkEnd w:id="8"/>
    </w:p>
    <w:p w:rsidR="001C69A3" w:rsidRDefault="001C69A3" w:rsidP="001C69A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The first person character can walk, jump or stand idle. Being a first person character, they can also rotate, or pivot to look up or down.</w:t>
      </w:r>
    </w:p>
    <w:p w:rsidR="001C69A3" w:rsidRPr="001C69A3" w:rsidRDefault="001C69A3" w:rsidP="001C69A3">
      <w:pPr>
        <w:pStyle w:val="ListParagraph"/>
        <w:rPr>
          <w:sz w:val="24"/>
          <w:szCs w:val="24"/>
        </w:rPr>
      </w:pPr>
    </w:p>
    <w:p w:rsidR="001D65C8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i/>
          <w:sz w:val="24"/>
          <w:szCs w:val="24"/>
        </w:rPr>
      </w:pPr>
      <w:bookmarkStart w:id="9" w:name="_Toc467609350"/>
      <w:r w:rsidRPr="001C69A3">
        <w:rPr>
          <w:b/>
          <w:sz w:val="24"/>
          <w:szCs w:val="24"/>
        </w:rPr>
        <w:t>Enemies</w:t>
      </w:r>
      <w:bookmarkEnd w:id="9"/>
    </w:p>
    <w:p w:rsidR="001C69A3" w:rsidRDefault="004F4EDF" w:rsidP="001C69A3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542925</wp:posOffset>
            </wp:positionH>
            <wp:positionV relativeFrom="margin">
              <wp:posOffset>952500</wp:posOffset>
            </wp:positionV>
            <wp:extent cx="913453" cy="1237437"/>
            <wp:effectExtent l="0" t="0" r="1270" b="1270"/>
            <wp:wrapSquare wrapText="bothSides"/>
            <wp:docPr id="10" name="Picture 10" descr="C:\Users\sara womi\AppData\Local\Microsoft\Windows\INetCache\Content.Word\mum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ara womi\AppData\Local\Microsoft\Windows\INetCache\Content.Word\mummy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53" cy="123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69A3">
        <w:rPr>
          <w:sz w:val="24"/>
          <w:szCs w:val="24"/>
        </w:rPr>
        <w:t xml:space="preserve">The only enemy in the game is a mummy that follows the player as they navigate through the streets. Each collision decreases the </w:t>
      </w:r>
      <w:r w:rsidR="00791CEA">
        <w:rPr>
          <w:sz w:val="24"/>
          <w:szCs w:val="24"/>
        </w:rPr>
        <w:t>player’s</w:t>
      </w:r>
      <w:r w:rsidR="001C69A3">
        <w:rPr>
          <w:sz w:val="24"/>
          <w:szCs w:val="24"/>
        </w:rPr>
        <w:t xml:space="preserve"> </w:t>
      </w:r>
      <w:r w:rsidR="00247050">
        <w:rPr>
          <w:sz w:val="24"/>
          <w:szCs w:val="24"/>
        </w:rPr>
        <w:t>Health status</w:t>
      </w:r>
      <w:r w:rsidR="001C69A3">
        <w:rPr>
          <w:sz w:val="24"/>
          <w:szCs w:val="24"/>
        </w:rPr>
        <w:t>.</w:t>
      </w:r>
      <w:r w:rsidR="00247050">
        <w:rPr>
          <w:sz w:val="24"/>
          <w:szCs w:val="24"/>
        </w:rPr>
        <w:t xml:space="preserve"> </w:t>
      </w:r>
    </w:p>
    <w:p w:rsidR="001C69A3" w:rsidRDefault="001C69A3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Pr="00255E34" w:rsidRDefault="004F4EDF" w:rsidP="001C69A3">
      <w:pPr>
        <w:pStyle w:val="ListParagraph"/>
        <w:rPr>
          <w:i/>
          <w:sz w:val="24"/>
          <w:szCs w:val="24"/>
        </w:rPr>
      </w:pPr>
    </w:p>
    <w:p w:rsidR="009F669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0" w:name="_Toc467609351"/>
      <w:r w:rsidRPr="001C69A3">
        <w:rPr>
          <w:b/>
          <w:sz w:val="24"/>
          <w:szCs w:val="24"/>
        </w:rPr>
        <w:t>Items</w:t>
      </w:r>
      <w:bookmarkEnd w:id="10"/>
    </w:p>
    <w:p w:rsidR="001A42BF" w:rsidRDefault="001C69A3" w:rsidP="00C40026">
      <w:pPr>
        <w:pStyle w:val="ListParagraph"/>
        <w:rPr>
          <w:b/>
          <w:noProof/>
          <w:sz w:val="24"/>
          <w:szCs w:val="24"/>
          <w:lang w:eastAsia="en-CA"/>
        </w:rPr>
      </w:pPr>
      <w:r w:rsidRPr="00791CEA">
        <w:rPr>
          <w:sz w:val="24"/>
          <w:szCs w:val="24"/>
        </w:rPr>
        <w:t xml:space="preserve">The player can </w:t>
      </w:r>
      <w:r w:rsidR="00667E3E" w:rsidRPr="00791CEA">
        <w:rPr>
          <w:sz w:val="24"/>
          <w:szCs w:val="24"/>
        </w:rPr>
        <w:t>pick up</w:t>
      </w:r>
      <w:r w:rsidRPr="00791CEA">
        <w:rPr>
          <w:sz w:val="24"/>
          <w:szCs w:val="24"/>
        </w:rPr>
        <w:t xml:space="preserve"> coins</w:t>
      </w:r>
      <w:r w:rsidR="00791CEA">
        <w:rPr>
          <w:sz w:val="24"/>
          <w:szCs w:val="24"/>
        </w:rPr>
        <w:t xml:space="preserve"> </w:t>
      </w:r>
      <w:r w:rsidR="001A42BF">
        <w:rPr>
          <w:sz w:val="24"/>
          <w:szCs w:val="24"/>
        </w:rPr>
        <w:t>worth 1 point each. Additionally, they can locate 3 hidden treasures which are the potion bottles</w:t>
      </w:r>
      <w:r w:rsidRPr="00791CEA">
        <w:rPr>
          <w:sz w:val="24"/>
          <w:szCs w:val="24"/>
        </w:rPr>
        <w:t>.</w:t>
      </w:r>
      <w:r w:rsidR="001A42BF" w:rsidRPr="001A42BF">
        <w:rPr>
          <w:b/>
          <w:noProof/>
          <w:sz w:val="24"/>
          <w:szCs w:val="24"/>
          <w:lang w:eastAsia="en-CA"/>
        </w:rPr>
        <w:t xml:space="preserve"> </w:t>
      </w:r>
    </w:p>
    <w:p w:rsidR="00AB1ADE" w:rsidRPr="00C40026" w:rsidRDefault="001A42BF" w:rsidP="00C40026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7185D226" wp14:editId="35DBFC88">
            <wp:extent cx="714375" cy="714375"/>
            <wp:effectExtent l="0" t="0" r="9525" b="9525"/>
            <wp:docPr id="14" name="Picture 14" descr="C:\Users\sara womi\AppData\Local\Microsoft\Windows\INetCache\Content.Word\Coin_diff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ara womi\AppData\Local\Microsoft\Windows\INetCache\Content.Word\Coin_diffus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1A822CF0" wp14:editId="0F02B74D">
            <wp:extent cx="419100" cy="835749"/>
            <wp:effectExtent l="0" t="0" r="0" b="2540"/>
            <wp:docPr id="11" name="Picture 11" descr="C:\Users\sara womi\AppData\Local\Microsoft\Windows\INetCache\Content.Word\Bottle_blue_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ara womi\AppData\Local\Microsoft\Windows\INetCache\Content.Word\Bottle_blue_diff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69" cy="8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65BADA02" wp14:editId="4C4A6946">
            <wp:extent cx="419100" cy="838200"/>
            <wp:effectExtent l="0" t="0" r="0" b="0"/>
            <wp:docPr id="12" name="Picture 12" descr="Bottle_red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Bottle_red_diff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13CF1BA7" wp14:editId="0B648F5E">
            <wp:extent cx="428625" cy="847725"/>
            <wp:effectExtent l="0" t="0" r="9525" b="9525"/>
            <wp:docPr id="13" name="Picture 13" descr="Bottle_green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Bottle_green_diff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1" w:name="_Toc467609352"/>
      <w:r>
        <w:rPr>
          <w:b/>
          <w:sz w:val="24"/>
          <w:szCs w:val="24"/>
        </w:rPr>
        <w:t>Scoring</w:t>
      </w:r>
      <w:bookmarkEnd w:id="11"/>
    </w:p>
    <w:p w:rsidR="00C40026" w:rsidRDefault="00C40026" w:rsidP="009C2E7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player is able to collect coins which equate</w:t>
      </w:r>
      <w:r w:rsidR="006341D2">
        <w:rPr>
          <w:sz w:val="24"/>
          <w:szCs w:val="24"/>
        </w:rPr>
        <w:t>s</w:t>
      </w:r>
      <w:r>
        <w:rPr>
          <w:sz w:val="24"/>
          <w:szCs w:val="24"/>
        </w:rPr>
        <w:t xml:space="preserve"> to 1 score point.</w:t>
      </w:r>
      <w:r w:rsidR="006341D2">
        <w:rPr>
          <w:sz w:val="24"/>
          <w:szCs w:val="24"/>
        </w:rPr>
        <w:t xml:space="preserve"> </w:t>
      </w:r>
      <w:r w:rsidR="0002723D">
        <w:rPr>
          <w:sz w:val="24"/>
          <w:szCs w:val="24"/>
        </w:rPr>
        <w:t>Additionally, t</w:t>
      </w:r>
      <w:r w:rsidR="00667E3E">
        <w:rPr>
          <w:sz w:val="24"/>
          <w:szCs w:val="24"/>
        </w:rPr>
        <w:t xml:space="preserve">hey lose </w:t>
      </w:r>
      <w:r w:rsidR="0002723D">
        <w:rPr>
          <w:sz w:val="24"/>
          <w:szCs w:val="24"/>
        </w:rPr>
        <w:t xml:space="preserve">a </w:t>
      </w:r>
      <w:r w:rsidR="00667E3E">
        <w:rPr>
          <w:sz w:val="24"/>
          <w:szCs w:val="24"/>
        </w:rPr>
        <w:t xml:space="preserve">health status </w:t>
      </w:r>
      <w:r w:rsidR="0002723D">
        <w:rPr>
          <w:sz w:val="24"/>
          <w:szCs w:val="24"/>
        </w:rPr>
        <w:t xml:space="preserve">point </w:t>
      </w:r>
      <w:r w:rsidR="00667E3E">
        <w:rPr>
          <w:sz w:val="24"/>
          <w:szCs w:val="24"/>
        </w:rPr>
        <w:t xml:space="preserve">with each </w:t>
      </w:r>
      <w:r w:rsidR="0002723D">
        <w:rPr>
          <w:sz w:val="24"/>
          <w:szCs w:val="24"/>
        </w:rPr>
        <w:t xml:space="preserve">enemy </w:t>
      </w:r>
      <w:r w:rsidR="00667E3E">
        <w:rPr>
          <w:sz w:val="24"/>
          <w:szCs w:val="24"/>
        </w:rPr>
        <w:t xml:space="preserve">collision. </w:t>
      </w:r>
    </w:p>
    <w:p w:rsidR="004C2E59" w:rsidRPr="00C40026" w:rsidRDefault="00934C18" w:rsidP="009C2E72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113.25pt;height:71.25pt">
            <v:imagedata r:id="rId33" o:title="223" cropleft="27765f"/>
          </v:shape>
        </w:pict>
      </w:r>
    </w:p>
    <w:p w:rsidR="005B3416" w:rsidRPr="005B3416" w:rsidRDefault="005B3416" w:rsidP="005B3416">
      <w:pPr>
        <w:pStyle w:val="ListParagraph"/>
        <w:rPr>
          <w:b/>
          <w:sz w:val="24"/>
          <w:szCs w:val="24"/>
        </w:rPr>
      </w:pP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2" w:name="_Toc467609353"/>
      <w:r>
        <w:rPr>
          <w:b/>
          <w:sz w:val="24"/>
          <w:szCs w:val="24"/>
        </w:rPr>
        <w:t>Sound Index</w:t>
      </w:r>
      <w:bookmarkEnd w:id="12"/>
    </w:p>
    <w:tbl>
      <w:tblPr>
        <w:tblStyle w:val="TableGrid"/>
        <w:tblW w:w="0" w:type="auto"/>
        <w:tblInd w:w="607" w:type="dxa"/>
        <w:tblLayout w:type="fixed"/>
        <w:tblLook w:val="04A0" w:firstRow="1" w:lastRow="0" w:firstColumn="1" w:lastColumn="0" w:noHBand="0" w:noVBand="1"/>
      </w:tblPr>
      <w:tblGrid>
        <w:gridCol w:w="2547"/>
        <w:gridCol w:w="3078"/>
        <w:gridCol w:w="2592"/>
      </w:tblGrid>
      <w:tr w:rsidR="00AF400B" w:rsidTr="00D26D54">
        <w:tc>
          <w:tcPr>
            <w:tcW w:w="2547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078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Sound Clip</w:t>
            </w:r>
          </w:p>
        </w:tc>
        <w:tc>
          <w:tcPr>
            <w:tcW w:w="2592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Details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Picked Coin Echo 2</w:t>
            </w:r>
          </w:p>
        </w:tc>
        <w:tc>
          <w:tcPr>
            <w:tcW w:w="3078" w:type="dxa"/>
          </w:tcPr>
          <w:p w:rsidR="00AF400B" w:rsidRPr="00432F05" w:rsidRDefault="00AF400B" w:rsidP="00D26D54">
            <w:pPr>
              <w:jc w:val="center"/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object w:dxaOrig="1534" w:dyaOrig="997">
                <v:shape id="_x0000_i1028" type="#_x0000_t75" style="width:76.5pt;height:49.5pt" o:ole="">
                  <v:imagedata r:id="rId34" o:title=""/>
                </v:shape>
                <o:OLEObject Type="Embed" ProgID="Package" ShapeID="_x0000_i1028" DrawAspect="Icon" ObjectID="_1541351188" r:id="rId35"/>
              </w:object>
            </w:r>
          </w:p>
        </w:tc>
        <w:tc>
          <w:tcPr>
            <w:tcW w:w="2592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Pickup coin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t>Jingle_Achievement_01</w:t>
            </w:r>
          </w:p>
        </w:tc>
        <w:tc>
          <w:tcPr>
            <w:tcW w:w="3078" w:type="dxa"/>
          </w:tcPr>
          <w:p w:rsidR="00AF400B" w:rsidRPr="00432F05" w:rsidRDefault="00791CEA" w:rsidP="00D26D54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805" w:dyaOrig="810">
                <v:shape id="_x0000_i1029" type="#_x0000_t75" style="width:140.25pt;height:40.5pt" o:ole="">
                  <v:imagedata r:id="rId36" o:title=""/>
                </v:shape>
                <o:OLEObject Type="Embed" ProgID="Package" ShapeID="_x0000_i1029" DrawAspect="Content" ObjectID="_1541351189" r:id="rId37"/>
              </w:object>
            </w:r>
          </w:p>
        </w:tc>
        <w:tc>
          <w:tcPr>
            <w:tcW w:w="2592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Pickup bottles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02723D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Ouch0</w:t>
            </w:r>
          </w:p>
        </w:tc>
        <w:tc>
          <w:tcPr>
            <w:tcW w:w="3078" w:type="dxa"/>
          </w:tcPr>
          <w:p w:rsidR="00791CEA" w:rsidRPr="00432F05" w:rsidRDefault="00791CEA" w:rsidP="0002723D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1140" w:dyaOrig="810">
                <v:shape id="_x0000_i1030" type="#_x0000_t75" style="width:57pt;height:40.5pt" o:ole="">
                  <v:imagedata r:id="rId38" o:title=""/>
                </v:shape>
                <o:OLEObject Type="Embed" ProgID="Package" ShapeID="_x0000_i1030" DrawAspect="Content" ObjectID="_1541351190" r:id="rId39"/>
              </w:object>
            </w:r>
          </w:p>
        </w:tc>
        <w:tc>
          <w:tcPr>
            <w:tcW w:w="2592" w:type="dxa"/>
          </w:tcPr>
          <w:p w:rsidR="00791CEA" w:rsidRPr="00432F05" w:rsidRDefault="001022F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Collision with enemy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Battle in winter</w:t>
            </w:r>
          </w:p>
        </w:tc>
        <w:tc>
          <w:tcPr>
            <w:tcW w:w="3078" w:type="dxa"/>
          </w:tcPr>
          <w:p w:rsidR="00791CEA" w:rsidRPr="00432F05" w:rsidRDefault="00791CEA" w:rsidP="000D31CA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370" w:dyaOrig="810">
                <v:shape id="_x0000_i1031" type="#_x0000_t75" style="width:118.5pt;height:40.5pt" o:ole="">
                  <v:imagedata r:id="rId40" o:title=""/>
                </v:shape>
                <o:OLEObject Type="Embed" ProgID="Package" ShapeID="_x0000_i1031" DrawAspect="Content" ObjectID="_1541351191" r:id="rId41"/>
              </w:object>
            </w:r>
          </w:p>
        </w:tc>
        <w:tc>
          <w:tcPr>
            <w:tcW w:w="2592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Background theme song </w:t>
            </w:r>
          </w:p>
        </w:tc>
      </w:tr>
      <w:tr w:rsidR="004C2E59" w:rsidTr="00D26D54">
        <w:tc>
          <w:tcPr>
            <w:tcW w:w="2547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GameOverSound</w:t>
            </w:r>
            <w:proofErr w:type="spellEnd"/>
          </w:p>
        </w:tc>
        <w:tc>
          <w:tcPr>
            <w:tcW w:w="3078" w:type="dxa"/>
          </w:tcPr>
          <w:p w:rsidR="004C2E59" w:rsidRPr="00791CEA" w:rsidRDefault="004C2E59" w:rsidP="000D31CA">
            <w:pPr>
              <w:jc w:val="center"/>
              <w:rPr>
                <w:sz w:val="24"/>
                <w:szCs w:val="24"/>
              </w:rPr>
            </w:pPr>
            <w:r w:rsidRPr="004C2E59">
              <w:rPr>
                <w:sz w:val="24"/>
                <w:szCs w:val="24"/>
              </w:rPr>
              <w:object w:dxaOrig="2205" w:dyaOrig="810">
                <v:shape id="_x0000_i1032" type="#_x0000_t75" style="width:110.25pt;height:40.5pt" o:ole="">
                  <v:imagedata r:id="rId42" o:title=""/>
                </v:shape>
                <o:OLEObject Type="Embed" ProgID="Package" ShapeID="_x0000_i1032" DrawAspect="Content" ObjectID="_1541351192" r:id="rId43"/>
              </w:object>
            </w:r>
          </w:p>
        </w:tc>
        <w:tc>
          <w:tcPr>
            <w:tcW w:w="2592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 of Game theme song</w:t>
            </w:r>
          </w:p>
        </w:tc>
      </w:tr>
    </w:tbl>
    <w:p w:rsidR="00071AE7" w:rsidRDefault="00071AE7" w:rsidP="00071AE7">
      <w:pPr>
        <w:pStyle w:val="ListParagraph"/>
        <w:outlineLvl w:val="1"/>
        <w:rPr>
          <w:b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3" w:name="_Toc467609354"/>
      <w:r w:rsidRPr="008C6B2D">
        <w:rPr>
          <w:b/>
          <w:sz w:val="24"/>
          <w:szCs w:val="24"/>
        </w:rPr>
        <w:t xml:space="preserve">Art </w:t>
      </w:r>
      <w:r w:rsidR="005C2F0F">
        <w:rPr>
          <w:b/>
          <w:sz w:val="24"/>
          <w:szCs w:val="24"/>
        </w:rPr>
        <w:t xml:space="preserve">/ Multimedia </w:t>
      </w:r>
      <w:r w:rsidR="003E1D34">
        <w:rPr>
          <w:b/>
          <w:sz w:val="24"/>
          <w:szCs w:val="24"/>
        </w:rPr>
        <w:t>Index</w:t>
      </w:r>
      <w:bookmarkEnd w:id="13"/>
    </w:p>
    <w:p w:rsidR="00071AE7" w:rsidRPr="00071AE7" w:rsidRDefault="00071AE7" w:rsidP="00071AE7">
      <w:pPr>
        <w:pStyle w:val="ListParagraph"/>
        <w:rPr>
          <w:b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828"/>
        <w:gridCol w:w="1134"/>
      </w:tblGrid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Image</w:t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Details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proofErr w:type="spellStart"/>
            <w:r w:rsidRPr="001C69A3">
              <w:rPr>
                <w:sz w:val="24"/>
                <w:szCs w:val="24"/>
              </w:rPr>
              <w:t>Chibi</w:t>
            </w:r>
            <w:proofErr w:type="spellEnd"/>
            <w:r w:rsidRPr="001C69A3">
              <w:rPr>
                <w:sz w:val="24"/>
                <w:szCs w:val="24"/>
              </w:rPr>
              <w:t xml:space="preserve"> mummy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0B84062B" wp14:editId="62ED4EAD">
                  <wp:extent cx="913453" cy="1237437"/>
                  <wp:effectExtent l="0" t="0" r="1270" b="1270"/>
                  <wp:docPr id="17" name="Picture 17" descr="C:\Users\sara womi\AppData\Local\Microsoft\Windows\INetCache\Content.Word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sara womi\AppData\Local\Microsoft\Windows\INetCache\Content.Word\mumm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157" cy="1265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Enemy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Bottles</w:t>
            </w:r>
          </w:p>
        </w:tc>
        <w:tc>
          <w:tcPr>
            <w:tcW w:w="3828" w:type="dxa"/>
          </w:tcPr>
          <w:p w:rsidR="00071AE7" w:rsidRPr="001C69A3" w:rsidRDefault="00071AE7" w:rsidP="009C2E72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44F01F62" wp14:editId="4AF0D8F4">
                  <wp:extent cx="419100" cy="835749"/>
                  <wp:effectExtent l="0" t="0" r="0" b="2540"/>
                  <wp:docPr id="18" name="Picture 18" descr="C:\Users\sara womi\AppData\Local\Microsoft\Windows\INetCache\Content.Word\Bottle_blue_di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ara womi\AppData\Local\Microsoft\Windows\INetCache\Content.Word\Bottle_blue_di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69" cy="868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19100" cy="838200"/>
                  <wp:effectExtent l="0" t="0" r="0" b="0"/>
                  <wp:docPr id="6" name="Picture 6" descr="Bottle_red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Bottle_red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28625" cy="847725"/>
                  <wp:effectExtent l="0" t="0" r="9525" b="9525"/>
                  <wp:docPr id="4" name="Picture 4" descr="Bottle_green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ottle_green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Health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Coin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14BFE721" wp14:editId="21129257">
                  <wp:extent cx="714375" cy="714375"/>
                  <wp:effectExtent l="0" t="0" r="9525" b="9525"/>
                  <wp:docPr id="19" name="Picture 19" descr="C:\Users\sara womi\AppData\Local\Microsoft\Windows\INetCache\Content.Word\Coin_diffu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sara womi\AppData\Local\Microsoft\Windows\INetCache\Content.Word\Coin_diffu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Points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En_arrowd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5" name="Picture 15" descr="C:\Users\sara womi\3D_Game\3D_Game\Assets\Textures\en_arrow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sara womi\3D_Game\3D_Game\Assets\Textures\en_arrow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plyr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6" name="Picture 16" descr="C:\Users\sara womi\3D_Game\3D_Game\Assets\Textures\ply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ara womi\3D_Game\3D_Game\Assets\Textures\ply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619125" cy="619125"/>
                  <wp:effectExtent l="0" t="0" r="9525" b="9525"/>
                  <wp:docPr id="20" name="Picture 20" descr="C:\Users\sara womi\3D_Game\3D_Game\Assets\Textures\st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sara womi\3D_Game\3D_Game\Assets\Textures\st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Mummy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704850" cy="981075"/>
                  <wp:effectExtent l="0" t="0" r="0" b="9525"/>
                  <wp:docPr id="22" name="Picture 22" descr="C:\Users\sara womi\3D_Game\3D_Game\Assets\Textures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sara womi\3D_Game\3D_Game\Assets\Textures\Mummy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62" t="15277" r="29514" b="13194"/>
                          <a:stretch/>
                        </pic:blipFill>
                        <pic:spPr bwMode="auto">
                          <a:xfrm flipH="1">
                            <a:off x="0" y="0"/>
                            <a:ext cx="705001" cy="98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BrickBrown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57127" cy="1561465"/>
                  <wp:effectExtent l="0" t="0" r="0" b="635"/>
                  <wp:docPr id="23" name="Picture 23" descr="C:\Users\sara womi\3D_Game\3D_Game\Assets\Textures\BrickBr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ara womi\3D_Game\3D_Game\Assets\Textures\BrickBrow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051" cy="1567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wall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Crackles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811" cy="1438387"/>
                  <wp:effectExtent l="0" t="0" r="1905" b="9525"/>
                  <wp:docPr id="24" name="Picture 24" descr="C:\Users\sara womi\3D_Game\3D_Game\Assets\Textures\Crackl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sara womi\3D_Game\3D_Game\Assets\Textures\Crackl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259" cy="144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FloorsMarble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443600"/>
                  <wp:effectExtent l="0" t="0" r="2540" b="4445"/>
                  <wp:docPr id="25" name="Picture 25" descr="C:\Users\sara womi\3D_Game\3D_Game\Assets\Textures\FloorsMarble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ara womi\3D_Game\3D_Game\Assets\Textures\FloorsMarble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4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Floor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MedievalBrick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831600"/>
                  <wp:effectExtent l="0" t="0" r="2540" b="6985"/>
                  <wp:docPr id="26" name="Picture 26" descr="C:\Users\sara womi\3D_Game\3D_Game\Assets\Textures\MedievalBr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sara womi\3D_Game\3D_Game\Assets\Textures\MedievalBr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83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MedievalRoof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997200"/>
                  <wp:effectExtent l="0" t="0" r="2540" b="0"/>
                  <wp:docPr id="27" name="Picture 27" descr="C:\Users\sara womi\3D_Game\3D_Game\Assets\Textures\MedievalRoo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ara womi\3D_Game\3D_Game\Assets\Textures\MedievalRoo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MedievalStreetTexture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64400"/>
                  <wp:effectExtent l="0" t="0" r="2540" b="7620"/>
                  <wp:docPr id="28" name="Picture 28" descr="C:\Users\sara womi\3D_Game\3D_Game\Assets\Textures\MedievalStreetTex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sara womi\3D_Game\3D_Game\Assets\Textures\MedievalStreetTex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Ground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WindowBlocks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78800"/>
                  <wp:effectExtent l="0" t="0" r="2540" b="0"/>
                  <wp:docPr id="29" name="Picture 29" descr="C:\Users\sara womi\3D_Game\3D_Game\Assets\Textures\WindowsBlock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ara womi\3D_Game\3D_Game\Assets\Textures\WindowsBlock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Window</w:t>
            </w:r>
          </w:p>
        </w:tc>
      </w:tr>
    </w:tbl>
    <w:p w:rsidR="00C40026" w:rsidRPr="00F9681F" w:rsidRDefault="00C40026" w:rsidP="00F9681F">
      <w:pPr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4" w:name="_Toc467609355"/>
      <w:r>
        <w:rPr>
          <w:b/>
          <w:sz w:val="24"/>
          <w:szCs w:val="24"/>
        </w:rPr>
        <w:t>Future Features</w:t>
      </w:r>
      <w:bookmarkEnd w:id="14"/>
    </w:p>
    <w:p w:rsidR="00306647" w:rsidRPr="00306647" w:rsidRDefault="00306647" w:rsidP="00B1476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Future implementations for this game will include levels that increase with difficulty. Each level would have a shorter time span and more enemies to fend off. Additionally, the physical structure will have different levels that the user can climb also increasing the complexity.   </w:t>
      </w:r>
    </w:p>
    <w:p w:rsidR="00AB1ADE" w:rsidRPr="00AB1ADE" w:rsidRDefault="00AB1ADE" w:rsidP="00AB1ADE">
      <w:pPr>
        <w:ind w:left="360"/>
        <w:outlineLvl w:val="1"/>
        <w:rPr>
          <w:b/>
          <w:sz w:val="24"/>
          <w:szCs w:val="24"/>
        </w:rPr>
      </w:pPr>
    </w:p>
    <w:p w:rsidR="001C69A3" w:rsidRDefault="001C69A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  <w:br w:type="page"/>
      </w:r>
    </w:p>
    <w:p w:rsidR="00BF0F53" w:rsidRDefault="00BF0F5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</w:p>
    <w:bookmarkStart w:id="15" w:name="_Toc467609356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72227581"/>
        <w:docPartObj>
          <w:docPartGallery w:val="Bibliographies"/>
          <w:docPartUnique/>
        </w:docPartObj>
      </w:sdtPr>
      <w:sdtEndPr/>
      <w:sdtContent>
        <w:p w:rsidR="00BF0F53" w:rsidRDefault="00BF0F53">
          <w:pPr>
            <w:pStyle w:val="Heading1"/>
          </w:pPr>
          <w:r>
            <w:t>References</w:t>
          </w:r>
          <w:bookmarkEnd w:id="15"/>
        </w:p>
        <w:p w:rsidR="00BF0F53" w:rsidRPr="00BF0F53" w:rsidRDefault="00BF0F53" w:rsidP="00BF0F53"/>
        <w:sdt>
          <w:sdtPr>
            <w:id w:val="-573587230"/>
            <w:bibliography/>
          </w:sdtPr>
          <w:sdtEndPr/>
          <w:sdtContent>
            <w:p w:rsidR="00AB1ADE" w:rsidRDefault="002E6EBE" w:rsidP="000C7734">
              <w:pPr>
                <w:pStyle w:val="Bibliography"/>
                <w:ind w:left="720" w:hanging="720"/>
              </w:pPr>
              <w:hyperlink r:id="rId55" w:history="1">
                <w:r w:rsidR="00AB1ADE" w:rsidRPr="00AB1ADE">
                  <w:rPr>
                    <w:rStyle w:val="Hyperlink"/>
                    <w:noProof/>
                  </w:rPr>
                  <w:t>http://opengameart.org/</w:t>
                </w:r>
              </w:hyperlink>
            </w:p>
            <w:p w:rsidR="000C7734" w:rsidRDefault="002E6EBE" w:rsidP="000C7734">
              <w:pPr>
                <w:pStyle w:val="Bibliography"/>
                <w:ind w:left="720" w:hanging="720"/>
              </w:pPr>
              <w:hyperlink r:id="rId56" w:history="1">
                <w:r w:rsidR="00030C95" w:rsidRPr="00951BA3">
                  <w:rPr>
                    <w:rStyle w:val="Hyperlink"/>
                  </w:rPr>
                  <w:t>http://www.textures.com/</w:t>
                </w:r>
              </w:hyperlink>
            </w:p>
            <w:p w:rsidR="00030C95" w:rsidRDefault="002E6EBE" w:rsidP="00030C95">
              <w:hyperlink r:id="rId57" w:history="1">
                <w:r w:rsidR="00030C95" w:rsidRPr="00951BA3">
                  <w:rPr>
                    <w:rStyle w:val="Hyperlink"/>
                  </w:rPr>
                  <w:t>http://www.turbosquid.com/3d-models/jfk-dollar-max-free/601669</w:t>
                </w:r>
              </w:hyperlink>
            </w:p>
            <w:p w:rsidR="001C69A3" w:rsidRDefault="002E6EBE" w:rsidP="00030C95">
              <w:hyperlink r:id="rId58" w:history="1">
                <w:r w:rsidR="001C69A3" w:rsidRPr="00951BA3">
                  <w:rPr>
                    <w:rStyle w:val="Hyperlink"/>
                  </w:rPr>
                  <w:t>https://www.assetstore.unity3d.com/</w:t>
                </w:r>
              </w:hyperlink>
            </w:p>
            <w:p w:rsidR="001C69A3" w:rsidRDefault="001C69A3" w:rsidP="00030C95"/>
            <w:p w:rsidR="00030C95" w:rsidRPr="00030C95" w:rsidRDefault="00030C95" w:rsidP="00030C95"/>
            <w:p w:rsidR="00BF0F53" w:rsidRDefault="002E6EBE" w:rsidP="00BF0F53"/>
          </w:sdtContent>
        </w:sdt>
        <w:p w:rsidR="00BF0F53" w:rsidRDefault="002E6EBE" w:rsidP="00BF0F53"/>
      </w:sdtContent>
    </w:sdt>
    <w:p w:rsidR="00BF0F53" w:rsidRPr="005C2F0F" w:rsidRDefault="00BF0F53" w:rsidP="005C2F0F">
      <w:pPr>
        <w:pStyle w:val="ListParagraph"/>
        <w:rPr>
          <w:i/>
          <w:sz w:val="24"/>
          <w:szCs w:val="24"/>
        </w:rPr>
      </w:pPr>
    </w:p>
    <w:sectPr w:rsidR="00BF0F53" w:rsidRPr="005C2F0F" w:rsidSect="008E601F">
      <w:headerReference w:type="even" r:id="rId59"/>
      <w:headerReference w:type="default" r:id="rId60"/>
      <w:footerReference w:type="even" r:id="rId61"/>
      <w:footerReference w:type="default" r:id="rId6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6EBE" w:rsidRDefault="002E6EBE" w:rsidP="00C152DC">
      <w:pPr>
        <w:spacing w:after="0" w:line="240" w:lineRule="auto"/>
      </w:pPr>
      <w:r>
        <w:separator/>
      </w:r>
    </w:p>
  </w:endnote>
  <w:endnote w:type="continuationSeparator" w:id="0">
    <w:p w:rsidR="002E6EBE" w:rsidRDefault="002E6EBE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DA3F9D" w:rsidRPr="00DA3F9D">
      <w:rPr>
        <w:rFonts w:asciiTheme="majorHAnsi" w:hAnsiTheme="majorHAnsi"/>
        <w:noProof/>
      </w:rPr>
      <w:t>14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DA3F9D" w:rsidRPr="00DA3F9D">
      <w:rPr>
        <w:rFonts w:asciiTheme="majorHAnsi" w:hAnsiTheme="majorHAnsi"/>
        <w:noProof/>
      </w:rPr>
      <w:t>13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6EBE" w:rsidRDefault="002E6EBE" w:rsidP="00C152DC">
      <w:pPr>
        <w:spacing w:after="0" w:line="240" w:lineRule="auto"/>
      </w:pPr>
      <w:r>
        <w:separator/>
      </w:r>
    </w:p>
  </w:footnote>
  <w:footnote w:type="continuationSeparator" w:id="0">
    <w:p w:rsidR="002E6EBE" w:rsidRDefault="002E6EBE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2F731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jc w:val="right"/>
            <w:rPr>
              <w:bCs/>
              <w:noProof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Default="002F731E" w:rsidP="009C4E09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</w:tr>
  </w:tbl>
  <w:p w:rsidR="002F731E" w:rsidRDefault="002F731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2F731E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Pr="00C152DC" w:rsidRDefault="002F731E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rPr>
              <w:bCs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</w:tr>
  </w:tbl>
  <w:p w:rsidR="002F731E" w:rsidRDefault="002F731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66D6A"/>
    <w:multiLevelType w:val="hybridMultilevel"/>
    <w:tmpl w:val="3CD8B7D2"/>
    <w:lvl w:ilvl="0" w:tplc="10090019">
      <w:start w:val="1"/>
      <w:numFmt w:val="lowerLetter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2723D"/>
    <w:rsid w:val="00030C95"/>
    <w:rsid w:val="000325AD"/>
    <w:rsid w:val="00041C8A"/>
    <w:rsid w:val="000479A9"/>
    <w:rsid w:val="00071AE7"/>
    <w:rsid w:val="00080D8D"/>
    <w:rsid w:val="000908BD"/>
    <w:rsid w:val="000C67C8"/>
    <w:rsid w:val="000C7734"/>
    <w:rsid w:val="000D31CA"/>
    <w:rsid w:val="000F7D3F"/>
    <w:rsid w:val="00101C61"/>
    <w:rsid w:val="001022FA"/>
    <w:rsid w:val="0010582B"/>
    <w:rsid w:val="00112846"/>
    <w:rsid w:val="0011490D"/>
    <w:rsid w:val="001A42BF"/>
    <w:rsid w:val="001C69A3"/>
    <w:rsid w:val="001D65C8"/>
    <w:rsid w:val="00247050"/>
    <w:rsid w:val="0025170A"/>
    <w:rsid w:val="00255E34"/>
    <w:rsid w:val="00264750"/>
    <w:rsid w:val="002A52C1"/>
    <w:rsid w:val="002E6BD9"/>
    <w:rsid w:val="002E6EBE"/>
    <w:rsid w:val="002F731E"/>
    <w:rsid w:val="00306647"/>
    <w:rsid w:val="00317784"/>
    <w:rsid w:val="003321EC"/>
    <w:rsid w:val="00374B62"/>
    <w:rsid w:val="003A0931"/>
    <w:rsid w:val="003C0B4C"/>
    <w:rsid w:val="003E1D34"/>
    <w:rsid w:val="003E1D56"/>
    <w:rsid w:val="004050E1"/>
    <w:rsid w:val="004074E5"/>
    <w:rsid w:val="00420F46"/>
    <w:rsid w:val="00432F05"/>
    <w:rsid w:val="00442066"/>
    <w:rsid w:val="00497705"/>
    <w:rsid w:val="004C2E59"/>
    <w:rsid w:val="004F4EDF"/>
    <w:rsid w:val="0052734F"/>
    <w:rsid w:val="00553463"/>
    <w:rsid w:val="005B3416"/>
    <w:rsid w:val="005C2F0F"/>
    <w:rsid w:val="00617CD7"/>
    <w:rsid w:val="006341D2"/>
    <w:rsid w:val="00660F25"/>
    <w:rsid w:val="00667E3E"/>
    <w:rsid w:val="00686D09"/>
    <w:rsid w:val="00691022"/>
    <w:rsid w:val="006B7041"/>
    <w:rsid w:val="006F50C0"/>
    <w:rsid w:val="00733C93"/>
    <w:rsid w:val="00744BAC"/>
    <w:rsid w:val="0075208D"/>
    <w:rsid w:val="0075406E"/>
    <w:rsid w:val="00791CEA"/>
    <w:rsid w:val="007A7972"/>
    <w:rsid w:val="007D0CB1"/>
    <w:rsid w:val="007D2A8E"/>
    <w:rsid w:val="007E1E3A"/>
    <w:rsid w:val="0081004F"/>
    <w:rsid w:val="0081348A"/>
    <w:rsid w:val="008209AB"/>
    <w:rsid w:val="008B569B"/>
    <w:rsid w:val="008C6B2D"/>
    <w:rsid w:val="008D1149"/>
    <w:rsid w:val="008E601F"/>
    <w:rsid w:val="008F3C94"/>
    <w:rsid w:val="00911FAD"/>
    <w:rsid w:val="00934C18"/>
    <w:rsid w:val="00953C99"/>
    <w:rsid w:val="00993C1B"/>
    <w:rsid w:val="00996533"/>
    <w:rsid w:val="009A4D42"/>
    <w:rsid w:val="009C2E72"/>
    <w:rsid w:val="009C4E09"/>
    <w:rsid w:val="009D3A80"/>
    <w:rsid w:val="009D4714"/>
    <w:rsid w:val="009F6693"/>
    <w:rsid w:val="00A154A8"/>
    <w:rsid w:val="00A256B6"/>
    <w:rsid w:val="00A34C20"/>
    <w:rsid w:val="00A6108D"/>
    <w:rsid w:val="00A87C50"/>
    <w:rsid w:val="00AA765B"/>
    <w:rsid w:val="00AB1ADE"/>
    <w:rsid w:val="00AB6F67"/>
    <w:rsid w:val="00AD223E"/>
    <w:rsid w:val="00AE5DCE"/>
    <w:rsid w:val="00AE786C"/>
    <w:rsid w:val="00AF400B"/>
    <w:rsid w:val="00B11E3D"/>
    <w:rsid w:val="00B13EC9"/>
    <w:rsid w:val="00B14769"/>
    <w:rsid w:val="00BB162A"/>
    <w:rsid w:val="00BF0F53"/>
    <w:rsid w:val="00BF4026"/>
    <w:rsid w:val="00BF4089"/>
    <w:rsid w:val="00C152DC"/>
    <w:rsid w:val="00C40026"/>
    <w:rsid w:val="00C525DF"/>
    <w:rsid w:val="00C52F34"/>
    <w:rsid w:val="00C54371"/>
    <w:rsid w:val="00D26D54"/>
    <w:rsid w:val="00D53C85"/>
    <w:rsid w:val="00D668E0"/>
    <w:rsid w:val="00D82416"/>
    <w:rsid w:val="00DA0C00"/>
    <w:rsid w:val="00DA3F9D"/>
    <w:rsid w:val="00DA66D1"/>
    <w:rsid w:val="00E37BC1"/>
    <w:rsid w:val="00EA6454"/>
    <w:rsid w:val="00EB6F93"/>
    <w:rsid w:val="00ED7F46"/>
    <w:rsid w:val="00EE4B7B"/>
    <w:rsid w:val="00F052F3"/>
    <w:rsid w:val="00F34803"/>
    <w:rsid w:val="00F35C9E"/>
    <w:rsid w:val="00F362D0"/>
    <w:rsid w:val="00F62CF0"/>
    <w:rsid w:val="00F7231D"/>
    <w:rsid w:val="00F93AFF"/>
    <w:rsid w:val="00F9681F"/>
    <w:rsid w:val="00FC2B0F"/>
    <w:rsid w:val="00FD5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C480E1D-378C-4E89-AB45-5A6D63955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2F3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497705"/>
    <w:rPr>
      <w:color w:val="69A020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52F34"/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2F34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2F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66D1"/>
    <w:pPr>
      <w:tabs>
        <w:tab w:val="left" w:pos="880"/>
        <w:tab w:val="right" w:leader="dot" w:pos="9350"/>
      </w:tabs>
      <w:spacing w:after="100"/>
      <w:ind w:left="220"/>
      <w:jc w:val="right"/>
    </w:pPr>
  </w:style>
  <w:style w:type="table" w:styleId="TableGrid">
    <w:name w:val="Table Grid"/>
    <w:basedOn w:val="TableNormal"/>
    <w:uiPriority w:val="59"/>
    <w:rsid w:val="00ED7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BF0F53"/>
  </w:style>
  <w:style w:type="character" w:customStyle="1" w:styleId="Heading3Char">
    <w:name w:val="Heading 3 Char"/>
    <w:basedOn w:val="DefaultParagraphFont"/>
    <w:link w:val="Heading3"/>
    <w:uiPriority w:val="9"/>
    <w:semiHidden/>
    <w:rsid w:val="00F052F3"/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20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1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oleObject" Target="embeddings/oleObject3.bin"/><Relationship Id="rId21" Type="http://schemas.openxmlformats.org/officeDocument/2006/relationships/image" Target="media/image7.jpeg"/><Relationship Id="rId34" Type="http://schemas.openxmlformats.org/officeDocument/2006/relationships/image" Target="media/image20.emf"/><Relationship Id="rId42" Type="http://schemas.openxmlformats.org/officeDocument/2006/relationships/image" Target="media/image24.emf"/><Relationship Id="rId47" Type="http://schemas.openxmlformats.org/officeDocument/2006/relationships/image" Target="media/image28.png"/><Relationship Id="rId50" Type="http://schemas.openxmlformats.org/officeDocument/2006/relationships/image" Target="media/image31.jpeg"/><Relationship Id="rId55" Type="http://schemas.openxmlformats.org/officeDocument/2006/relationships/hyperlink" Target="http://opengameart.org/" TargetMode="External"/><Relationship Id="rId63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saradoubleu/3D_Game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oleObject" Target="embeddings/oleObject2.bin"/><Relationship Id="rId40" Type="http://schemas.openxmlformats.org/officeDocument/2006/relationships/image" Target="media/image23.emf"/><Relationship Id="rId45" Type="http://schemas.openxmlformats.org/officeDocument/2006/relationships/image" Target="media/image26.png"/><Relationship Id="rId53" Type="http://schemas.openxmlformats.org/officeDocument/2006/relationships/image" Target="media/image34.jpeg"/><Relationship Id="rId58" Type="http://schemas.openxmlformats.org/officeDocument/2006/relationships/hyperlink" Target="https://www.assetstore.unity3d.com/" TargetMode="External"/><Relationship Id="rId5" Type="http://schemas.openxmlformats.org/officeDocument/2006/relationships/customXml" Target="../customXml/item5.xml"/><Relationship Id="rId61" Type="http://schemas.openxmlformats.org/officeDocument/2006/relationships/footer" Target="footer1.xml"/><Relationship Id="rId1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5.bin"/><Relationship Id="rId48" Type="http://schemas.openxmlformats.org/officeDocument/2006/relationships/image" Target="media/image29.jpeg"/><Relationship Id="rId56" Type="http://schemas.openxmlformats.org/officeDocument/2006/relationships/hyperlink" Target="http://www.textures.com/" TargetMode="External"/><Relationship Id="rId64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2.jpeg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2.emf"/><Relationship Id="rId46" Type="http://schemas.openxmlformats.org/officeDocument/2006/relationships/image" Target="media/image27.wmf"/><Relationship Id="rId59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oleObject" Target="embeddings/oleObject4.bin"/><Relationship Id="rId54" Type="http://schemas.openxmlformats.org/officeDocument/2006/relationships/image" Target="media/image35.jpe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0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emf"/><Relationship Id="rId49" Type="http://schemas.openxmlformats.org/officeDocument/2006/relationships/image" Target="media/image30.jpeg"/><Relationship Id="rId57" Type="http://schemas.openxmlformats.org/officeDocument/2006/relationships/hyperlink" Target="http://www.turbosquid.com/3d-models/jfk-dollar-max-free/601669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3.jpeg"/><Relationship Id="rId60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2016-11-23T00:00:00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</b:Tag>
    <b:SourceType>InternetSite</b:SourceType>
    <b:Guid>{95436E0A-2978-45D9-A5E3-A7716940117E}</b:Guid>
    <b:Title>OpenGameArt.org</b:Title>
    <b:URL>http://opengameart.org/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AC74EFEF-DAE9-4E5F-9ACC-A83C26DE0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</Template>
  <TotalTime>133</TotalTime>
  <Pages>1</Pages>
  <Words>675</Words>
  <Characters>3850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Magic Strikes</vt:lpstr>
    </vt:vector>
  </TitlesOfParts>
  <Company>IN COLLABORATION WITH</Company>
  <LinksUpToDate>false</LinksUpToDate>
  <CharactersWithSpaces>4516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Magic Strikes</dc:title>
  <dc:subject>A Unity 3D Maze Game</dc:subject>
  <dc:creator>Angela Liu &amp; Sara Womiloju</dc:creator>
  <cp:lastModifiedBy>sara womi</cp:lastModifiedBy>
  <cp:revision>28</cp:revision>
  <dcterms:created xsi:type="dcterms:W3CDTF">2016-11-22T18:07:00Z</dcterms:created>
  <dcterms:modified xsi:type="dcterms:W3CDTF">2016-11-23T01:20:00Z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